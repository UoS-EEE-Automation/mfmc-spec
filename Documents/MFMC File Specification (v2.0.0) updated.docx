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3131" w14:textId="77777777" w:rsidR="0069605F" w:rsidRDefault="00173C6A" w:rsidP="0069605F">
      <w:pPr>
        <w:pStyle w:val="Heading1"/>
      </w:pPr>
      <w:r>
        <w:t>Multi-frame Full Matrix Capture (MFMC)</w:t>
      </w:r>
      <w:r w:rsidR="0069605F">
        <w:t xml:space="preserve"> </w:t>
      </w:r>
    </w:p>
    <w:p w14:paraId="14008F70" w14:textId="72036012" w:rsidR="00173C6A" w:rsidRDefault="0069605F" w:rsidP="0069605F">
      <w:pPr>
        <w:pStyle w:val="Heading1"/>
      </w:pPr>
      <w:r>
        <w:t>File Format</w:t>
      </w:r>
      <w:r w:rsidR="00173C6A">
        <w:t xml:space="preserve"> Version </w:t>
      </w:r>
      <w:bookmarkStart w:id="0" w:name="SoftwareVersion"/>
      <w:r w:rsidR="00863EF4">
        <w:t>2</w:t>
      </w:r>
      <w:r w:rsidR="00173C6A">
        <w:t>.0.0</w:t>
      </w:r>
      <w:bookmarkEnd w:id="0"/>
      <w:r>
        <w:t xml:space="preserve"> Specification</w:t>
      </w:r>
    </w:p>
    <w:p w14:paraId="06898316" w14:textId="3854C2D7" w:rsidR="00023E29" w:rsidRPr="00023E29" w:rsidRDefault="00023E29" w:rsidP="00023E29">
      <w:pPr>
        <w:pStyle w:val="Heading1"/>
        <w:rPr>
          <w:sz w:val="24"/>
        </w:rPr>
      </w:pPr>
      <w:r w:rsidRPr="00023E29">
        <w:rPr>
          <w:sz w:val="24"/>
        </w:rPr>
        <w:t>Paul Wilcox</w:t>
      </w:r>
      <w:r>
        <w:rPr>
          <w:sz w:val="24"/>
        </w:rPr>
        <w:t xml:space="preserve"> (p.wilcox@bristol.ac.uk)</w:t>
      </w:r>
    </w:p>
    <w:p w14:paraId="48818566" w14:textId="57ABB1C6" w:rsidR="00173C6A" w:rsidRDefault="00173C6A" w:rsidP="003E792D">
      <w:pPr>
        <w:pStyle w:val="Heading2"/>
        <w:numPr>
          <w:ilvl w:val="0"/>
          <w:numId w:val="0"/>
        </w:numPr>
      </w:pPr>
      <w:r>
        <w:t>Summary</w:t>
      </w:r>
    </w:p>
    <w:p w14:paraId="5892AE05" w14:textId="75A28A89" w:rsidR="00C02441" w:rsidRDefault="00173C6A" w:rsidP="00173C6A">
      <w:r>
        <w:t xml:space="preserve">The </w:t>
      </w:r>
      <w:r w:rsidRPr="00173C6A">
        <w:t>Multi-frame Full Matrix Capture (MFMC)</w:t>
      </w:r>
      <w:r>
        <w:t xml:space="preserve"> file format is designed </w:t>
      </w:r>
      <w:r w:rsidR="00C02441">
        <w:t>for storage of</w:t>
      </w:r>
      <w:r>
        <w:t xml:space="preserve"> data obtained from ultrasonic array</w:t>
      </w:r>
      <w:r w:rsidR="00C02441">
        <w:t xml:space="preserve"> probes</w:t>
      </w:r>
      <w:r>
        <w:t xml:space="preserve">. It has been designed specifically for the storage of the original ultrasonic data in its raw form acquired under the paradigm of Full Matrix Capture (FMC), although the format can accommodate </w:t>
      </w:r>
      <w:r w:rsidR="00C02441">
        <w:t>other acquisition modalities</w:t>
      </w:r>
      <w:r>
        <w:t>.</w:t>
      </w:r>
      <w:r w:rsidR="00C02441">
        <w:t xml:space="preserve"> </w:t>
      </w:r>
    </w:p>
    <w:p w14:paraId="70CFDC48" w14:textId="188E8630" w:rsidR="00173C6A" w:rsidRDefault="00173C6A" w:rsidP="00173C6A">
      <w:r>
        <w:t>The quantum of data in an MFMC file is a single frame of FMC data</w:t>
      </w:r>
      <w:r w:rsidR="00C02441">
        <w:t xml:space="preserve">. </w:t>
      </w:r>
      <w:r w:rsidR="00A2548D">
        <w:t>A c</w:t>
      </w:r>
      <w:r w:rsidR="00C02441">
        <w:t xml:space="preserve">ollection of frames </w:t>
      </w:r>
      <w:r w:rsidR="00A2548D">
        <w:t xml:space="preserve">where all acquisition </w:t>
      </w:r>
      <w:r w:rsidR="00C02441">
        <w:t xml:space="preserve">parameters </w:t>
      </w:r>
      <w:r w:rsidR="00A2548D">
        <w:t xml:space="preserve">except the probe position </w:t>
      </w:r>
      <w:r w:rsidR="00316AA3">
        <w:t xml:space="preserve">are fixed </w:t>
      </w:r>
      <w:r w:rsidR="00C02441">
        <w:t>constitute</w:t>
      </w:r>
      <w:r w:rsidR="00A2548D">
        <w:t>s</w:t>
      </w:r>
      <w:r w:rsidR="00C02441">
        <w:t xml:space="preserve"> a sequence. </w:t>
      </w:r>
      <w:r w:rsidR="00A2548D">
        <w:t>Typically</w:t>
      </w:r>
      <w:r w:rsidR="00316AA3">
        <w:t>,</w:t>
      </w:r>
      <w:r w:rsidR="00A2548D">
        <w:t xml:space="preserve"> a sequence represents the results of a probe being scanned over a target. One MFMC </w:t>
      </w:r>
      <w:r w:rsidR="00C02441">
        <w:t>file can accommodate multiple sequences. The number of frames in any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file.</w:t>
      </w:r>
    </w:p>
    <w:p w14:paraId="63BF8943" w14:textId="6E0429B9" w:rsidR="003E792D" w:rsidRDefault="009D01FC" w:rsidP="00173C6A">
      <w:r>
        <w:t xml:space="preserve">The underlying file format is the Hierarchical Data Format (HDF5), which is structured as a hierarchy of </w:t>
      </w:r>
      <w:r w:rsidR="0052196E">
        <w:t xml:space="preserve">groups containing </w:t>
      </w:r>
      <w:r>
        <w:t>data</w:t>
      </w:r>
      <w:r w:rsidR="00316AA3">
        <w:t>-fields</w:t>
      </w:r>
      <w:r>
        <w:t xml:space="preserve">. </w:t>
      </w:r>
      <w:r w:rsidR="0052196E">
        <w:t>A HDF5 file is a valid MFMC file, if</w:t>
      </w:r>
      <w:r>
        <w:t xml:space="preserve"> the</w:t>
      </w:r>
      <w:r w:rsidR="0052196E">
        <w:t xml:space="preserve"> groups and </w:t>
      </w:r>
      <w:r w:rsidR="00316AA3">
        <w:t>data-fields</w:t>
      </w:r>
      <w:r w:rsidR="0052196E">
        <w:t xml:space="preserve"> defined by the MFMC specification are present and conform to the </w:t>
      </w:r>
      <w:r w:rsidR="00A2548D">
        <w:t xml:space="preserve">MFMC </w:t>
      </w:r>
      <w:r w:rsidR="0052196E">
        <w:t xml:space="preserve">specification. A valid MFMC file 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249F9710" w:rsidR="003E792D" w:rsidRDefault="003E792D" w:rsidP="003E792D">
      <w:r>
        <w:t>*Give the context and include at least one schematic of a typical use case (array being scanned over component with multiple frames in sequence).</w:t>
      </w:r>
    </w:p>
    <w:p w14:paraId="1972F3C4" w14:textId="77845250" w:rsidR="00844FB5" w:rsidRDefault="00844FB5" w:rsidP="00844FB5">
      <w:pPr>
        <w:pStyle w:val="Figure"/>
      </w:pPr>
      <w:r>
        <w:t>*use cases</w:t>
      </w:r>
    </w:p>
    <w:p w14:paraId="2A56B103" w14:textId="7C587E9B" w:rsidR="00844FB5" w:rsidRPr="00844FB5" w:rsidRDefault="00844FB5" w:rsidP="00844FB5">
      <w:pPr>
        <w:pStyle w:val="FigureCaption"/>
      </w:pPr>
      <w:r w:rsidRPr="009F2530">
        <w:t>Fig. </w:t>
      </w:r>
      <w:r w:rsidR="00E1321C">
        <w:rPr>
          <w:noProof/>
        </w:rPr>
        <w:fldChar w:fldCharType="begin"/>
      </w:r>
      <w:r w:rsidR="00E1321C">
        <w:rPr>
          <w:noProof/>
        </w:rPr>
        <w:instrText xml:space="preserve"> SEQ FigNo \* MERGEFORMAT </w:instrText>
      </w:r>
      <w:r w:rsidR="00E1321C">
        <w:rPr>
          <w:noProof/>
        </w:rPr>
        <w:fldChar w:fldCharType="separate"/>
      </w:r>
      <w:r w:rsidR="003A3788">
        <w:rPr>
          <w:noProof/>
        </w:rPr>
        <w:t>1</w:t>
      </w:r>
      <w:r w:rsidR="00E1321C">
        <w:rPr>
          <w:noProof/>
        </w:rPr>
        <w:fldChar w:fldCharType="end"/>
      </w:r>
      <w:r>
        <w:tab/>
        <w:t>Example use cases: (a) single probe scanned over component; (b) pair of probes scanned over component.</w:t>
      </w:r>
    </w:p>
    <w:p w14:paraId="624AB479" w14:textId="2FC58A58" w:rsidR="003E792D" w:rsidRDefault="003E792D" w:rsidP="003E792D">
      <w:pPr>
        <w:pStyle w:val="Heading2"/>
      </w:pPr>
      <w:r>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 to one another</w:t>
      </w:r>
      <w:r>
        <w:t>;</w:t>
      </w:r>
    </w:p>
    <w:p w14:paraId="34B73BAA" w14:textId="53B16242"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the double index system used within an MFMC file to identify a specific element in a specific probe;</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lastRenderedPageBreak/>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9CE4F79" w:rsidR="009D01FC" w:rsidRDefault="003E792D" w:rsidP="003E792D">
      <w:pPr>
        <w:pStyle w:val="Heading2"/>
      </w:pPr>
      <w:r>
        <w:t>MFMC File Structure</w:t>
      </w:r>
    </w:p>
    <w:p w14:paraId="359EEC0D" w14:textId="07AF6532" w:rsidR="009C495B" w:rsidRDefault="009C495B" w:rsidP="009C495B">
      <w:pPr>
        <w:pStyle w:val="Heading3"/>
      </w:pPr>
      <w:r>
        <w:t>Overview and Naming Conventions</w:t>
      </w:r>
    </w:p>
    <w:p w14:paraId="489D3657" w14:textId="55C5EB93" w:rsidR="009C495B" w:rsidRPr="009C495B" w:rsidRDefault="009C495B" w:rsidP="009C495B">
      <w:r>
        <w:t xml:space="preserve">The overall structure of an MFMC file is </w:t>
      </w:r>
      <w:r w:rsidRPr="009C495B">
        <w:t xml:space="preserve">summarised in Fig. </w:t>
      </w:r>
      <w:r w:rsidR="00FD229C">
        <w:fldChar w:fldCharType="begin"/>
      </w:r>
      <w:r w:rsidR="00FD229C">
        <w:instrText xml:space="preserve"> REF FigOverallStructure \h </w:instrText>
      </w:r>
      <w:r w:rsidR="00FD229C">
        <w:fldChar w:fldCharType="separate"/>
      </w:r>
      <w:r w:rsidR="003A3788">
        <w:rPr>
          <w:noProof/>
        </w:rPr>
        <w:t>2</w:t>
      </w:r>
      <w:r w:rsidR="00FD229C">
        <w:fldChar w:fldCharType="end"/>
      </w:r>
      <w:r w:rsidRPr="009C495B">
        <w:t>.</w:t>
      </w:r>
    </w:p>
    <w:p w14:paraId="10F0B6D9" w14:textId="77777777" w:rsidR="009C495B" w:rsidRDefault="009C495B" w:rsidP="009C495B">
      <w:r>
        <w:rPr>
          <w:noProof/>
        </w:rPr>
        <w:drawing>
          <wp:inline distT="0" distB="0" distL="0" distR="0" wp14:anchorId="7D5B5011" wp14:editId="0ED91DB2">
            <wp:extent cx="5779770" cy="195163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A350AF" w14:textId="4E5B4AE0" w:rsidR="009C495B" w:rsidRPr="009F2530" w:rsidRDefault="009C495B" w:rsidP="00FD229C">
      <w:pPr>
        <w:pStyle w:val="FigureCaption"/>
      </w:pPr>
      <w:r w:rsidRPr="009F2530">
        <w:t>Fig. </w:t>
      </w:r>
      <w:bookmarkStart w:id="1" w:name="FigOverallStructure"/>
      <w:r w:rsidR="00FD229C">
        <w:fldChar w:fldCharType="begin"/>
      </w:r>
      <w:r w:rsidR="00FD229C">
        <w:instrText xml:space="preserve"> SEQ FigNo \* MERGEFORMAT </w:instrText>
      </w:r>
      <w:r w:rsidR="00FD229C">
        <w:fldChar w:fldCharType="separate"/>
      </w:r>
      <w:r w:rsidR="003A3788">
        <w:rPr>
          <w:noProof/>
        </w:rPr>
        <w:t>2</w:t>
      </w:r>
      <w:r w:rsidR="00FD229C">
        <w:fldChar w:fldCharType="end"/>
      </w:r>
      <w:bookmarkEnd w:id="1"/>
      <w:r w:rsidR="00FD229C">
        <w:tab/>
      </w:r>
      <w:r w:rsidRPr="009F2530">
        <w:t xml:space="preserve">Overall </w:t>
      </w:r>
      <w:r>
        <w:t xml:space="preserve">file </w:t>
      </w:r>
      <w:r w:rsidRPr="009F2530">
        <w:t>structure.</w:t>
      </w:r>
      <w:r>
        <w:t xml:space="preserve"> 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45779456" w:rsidR="009C495B" w:rsidRDefault="009C495B" w:rsidP="003E792D">
      <w:r>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In the MFMC file,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4796E2EC" w14:textId="313DF698" w:rsidR="009C495B" w:rsidRDefault="009C495B" w:rsidP="003E792D">
      <w:r>
        <w:t xml:space="preserve">On occasions, multiple instances of the same type </w:t>
      </w:r>
      <w:r w:rsidR="009856E5">
        <w:t xml:space="preserve">of group </w:t>
      </w:r>
      <w:r>
        <w:t>(e.g. probes)</w:t>
      </w:r>
      <w:r w:rsidR="009856E5">
        <w:t xml:space="preserve"> are needed at the same level in the hierarchy</w:t>
      </w:r>
      <w:r>
        <w:t xml:space="preserve">. </w:t>
      </w:r>
      <w:r w:rsidR="009856E5">
        <w:t>T</w:t>
      </w:r>
      <w:r>
        <w:t xml:space="preserve">hese are denoted by positive, integer, numerical values appended to the group name in </w:t>
      </w:r>
      <w:r w:rsidR="00841F97">
        <w:t>angle</w:t>
      </w:r>
      <w:r>
        <w:t xml:space="preserve"> brackets, e.g. </w:t>
      </w:r>
      <w:r w:rsidRPr="00841F97">
        <w:rPr>
          <w:rStyle w:val="CodeChar"/>
        </w:rPr>
        <w:t>/PROBE&lt;1&gt;</w:t>
      </w:r>
      <w:r>
        <w:t xml:space="preserve">. Note that </w:t>
      </w:r>
      <w:r w:rsidR="00841F97">
        <w:t>the numerical values</w:t>
      </w:r>
      <w:r>
        <w:t xml:space="preserve"> are</w:t>
      </w:r>
      <w:r w:rsidR="009856E5">
        <w:t xml:space="preserve"> not </w:t>
      </w:r>
      <w:r w:rsidR="00841F97">
        <w:t xml:space="preserve">numerical </w:t>
      </w:r>
      <w:r w:rsidR="009856E5">
        <w:t xml:space="preserve">indices in the programmatical sense; they are just part of the sequence of characters in the </w:t>
      </w:r>
      <w:r w:rsidR="00A2548D">
        <w:t>path</w:t>
      </w:r>
      <w:r w:rsidR="009856E5">
        <w:t>.</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r w:rsidR="00371E4F">
        <w:t xml:space="preserve">datafield </w:t>
      </w:r>
      <w:r w:rsidR="00A2548D">
        <w:t>paths is as follows</w:t>
      </w:r>
    </w:p>
    <w:p w14:paraId="146A7780" w14:textId="1DCCC77E" w:rsidR="00A2548D" w:rsidRDefault="00A2548D" w:rsidP="008C30E5">
      <w:pPr>
        <w:pStyle w:val="ListParagraph"/>
        <w:numPr>
          <w:ilvl w:val="0"/>
          <w:numId w:val="16"/>
        </w:numPr>
      </w:pPr>
      <w:r w:rsidRPr="008C30E5">
        <w:rPr>
          <w:rStyle w:val="CodeChar"/>
        </w:rPr>
        <w:t>/</w:t>
      </w:r>
      <w:r w:rsidR="008C30E5">
        <w:rPr>
          <w:rStyle w:val="CodeChar"/>
        </w:rPr>
        <w:t>A</w:t>
      </w:r>
      <w:r w:rsidRPr="008C30E5">
        <w:rPr>
          <w:rStyle w:val="CodeChar"/>
        </w:rPr>
        <w:t>_{</w:t>
      </w:r>
      <w:r w:rsidR="008C30E5">
        <w:rPr>
          <w:rStyle w:val="CodeChar"/>
        </w:rPr>
        <w:t>B</w:t>
      </w:r>
      <w:r w:rsidRPr="008C30E5">
        <w:rPr>
          <w:rStyle w:val="CodeChar"/>
        </w:rPr>
        <w:t>/</w:t>
      </w:r>
      <w:r w:rsidR="008C30E5">
        <w:rPr>
          <w:rStyle w:val="CodeChar"/>
        </w:rPr>
        <w:t>C</w:t>
      </w:r>
      <w:r w:rsidRPr="008C30E5">
        <w:rPr>
          <w:rStyle w:val="CodeChar"/>
        </w:rPr>
        <w:t>}</w:t>
      </w:r>
      <w:r>
        <w:t xml:space="preserve"> – </w:t>
      </w:r>
      <w:r w:rsidR="008C30E5">
        <w:t xml:space="preserve">shorthand for </w:t>
      </w:r>
      <w:r w:rsidR="00512389">
        <w:t xml:space="preserve">specific </w:t>
      </w:r>
      <w:r>
        <w:t xml:space="preserve">paths </w:t>
      </w:r>
      <w:r w:rsidRPr="008C30E5">
        <w:rPr>
          <w:rStyle w:val="CodeChar"/>
        </w:rPr>
        <w:t>/</w:t>
      </w:r>
      <w:r w:rsidR="008C30E5">
        <w:rPr>
          <w:rStyle w:val="CodeChar"/>
        </w:rPr>
        <w:t>A</w:t>
      </w:r>
      <w:r w:rsidRPr="008C30E5">
        <w:rPr>
          <w:rStyle w:val="CodeChar"/>
        </w:rPr>
        <w:t>_</w:t>
      </w:r>
      <w:r w:rsidR="008C30E5">
        <w:rPr>
          <w:rStyle w:val="CodeChar"/>
        </w:rPr>
        <w:t>B</w:t>
      </w:r>
      <w:r>
        <w:t xml:space="preserve"> and </w:t>
      </w:r>
      <w:r w:rsidRPr="008C30E5">
        <w:rPr>
          <w:rStyle w:val="CodeChar"/>
        </w:rPr>
        <w:t>/</w:t>
      </w:r>
      <w:r w:rsidR="008C30E5">
        <w:rPr>
          <w:rStyle w:val="CodeChar"/>
        </w:rPr>
        <w:t>A</w:t>
      </w:r>
      <w:r w:rsidRPr="008C30E5">
        <w:rPr>
          <w:rStyle w:val="CodeChar"/>
        </w:rPr>
        <w:t>_</w:t>
      </w:r>
      <w:r w:rsidR="008C30E5">
        <w:rPr>
          <w:rStyle w:val="CodeChar"/>
        </w:rPr>
        <w:t>C</w:t>
      </w:r>
      <w:r>
        <w:t>;</w:t>
      </w:r>
    </w:p>
    <w:p w14:paraId="4B484E02" w14:textId="546ABA4B" w:rsidR="00512389" w:rsidRDefault="00512389" w:rsidP="008C30E5">
      <w:pPr>
        <w:pStyle w:val="ListParagraph"/>
        <w:numPr>
          <w:ilvl w:val="0"/>
          <w:numId w:val="16"/>
        </w:numPr>
      </w:pPr>
      <w:r w:rsidRPr="004B3779">
        <w:rPr>
          <w:rStyle w:val="CodeChar"/>
        </w:rPr>
        <w:t>/A_*</w:t>
      </w:r>
      <w:r>
        <w:t xml:space="preserve"> – shorthand for any paths that match</w:t>
      </w:r>
      <w:r w:rsidR="004B3779">
        <w:t xml:space="preserve"> pattern with * as wildcard, e.g. </w:t>
      </w:r>
      <w:r w:rsidR="004B3779" w:rsidRPr="008C30E5">
        <w:rPr>
          <w:rStyle w:val="CodeChar"/>
        </w:rPr>
        <w:t>/</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697268E3" w14:textId="3C8CE668" w:rsidR="00A2548D" w:rsidRDefault="00A2548D" w:rsidP="008C30E5">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t>;</w:t>
      </w:r>
    </w:p>
    <w:p w14:paraId="5E7C421B" w14:textId="41767F4F" w:rsidR="00A2548D" w:rsidRDefault="00A2548D" w:rsidP="008C30E5">
      <w:pPr>
        <w:pStyle w:val="ListParagraph"/>
        <w:numPr>
          <w:ilvl w:val="0"/>
          <w:numId w:val="16"/>
        </w:numPr>
      </w:pPr>
      <w:r w:rsidRPr="008C30E5">
        <w:rPr>
          <w:rStyle w:val="CodeChar"/>
        </w:rPr>
        <w:t>/A&lt;x&gt;</w:t>
      </w:r>
      <w:r w:rsidR="00E2129B">
        <w:t xml:space="preserve"> – </w:t>
      </w:r>
      <w:r>
        <w:t>placeholder for path</w:t>
      </w:r>
      <w:r w:rsidR="008C30E5">
        <w:t xml:space="preserve"> indexed by numerical value </w:t>
      </w:r>
      <w:r w:rsidR="008C30E5" w:rsidRPr="008C30E5">
        <w:rPr>
          <w:rStyle w:val="CodeChar"/>
        </w:rPr>
        <w:t>x</w:t>
      </w:r>
      <w:r w:rsidR="008C30E5">
        <w:t xml:space="preserve">, e.g. </w:t>
      </w:r>
      <w:r w:rsidR="008C30E5" w:rsidRPr="008C30E5">
        <w:rPr>
          <w:rStyle w:val="CodeChar"/>
        </w:rPr>
        <w:t>/A&lt;1&gt;</w:t>
      </w:r>
      <w:r w:rsidR="008C30E5">
        <w:t xml:space="preserve">, </w:t>
      </w:r>
      <w:r w:rsidR="008C30E5" w:rsidRPr="008C30E5">
        <w:rPr>
          <w:rStyle w:val="CodeChar"/>
        </w:rPr>
        <w:t>/A&lt;2&gt;</w:t>
      </w:r>
      <w:r w:rsidR="008C30E5">
        <w:t xml:space="preserve"> etc.</w:t>
      </w:r>
    </w:p>
    <w:p w14:paraId="5B6B61C2" w14:textId="21D4E08F" w:rsidR="003F6FFF" w:rsidRDefault="003F6FFF" w:rsidP="008C30E5">
      <w:pPr>
        <w:pStyle w:val="Heading3"/>
      </w:pPr>
      <w:r>
        <w:t>Units, Character Sets</w:t>
      </w:r>
      <w:r w:rsidR="009A4101">
        <w:t>, Indexing</w:t>
      </w:r>
      <w:r>
        <w:t xml:space="preserve"> and Byte Ordering</w:t>
      </w:r>
    </w:p>
    <w:p w14:paraId="4BF5E581" w14:textId="5C9198EE" w:rsidR="003F6FFF" w:rsidRDefault="003F6FFF" w:rsidP="003F6FFF">
      <w:r>
        <w:t xml:space="preserve">All physical quantities should be given in SI units, the most relevant </w:t>
      </w:r>
      <w:r w:rsidR="0069605F">
        <w:t xml:space="preserve">for ultrasonic array data </w:t>
      </w:r>
      <w:r>
        <w:t>being:</w:t>
      </w:r>
    </w:p>
    <w:p w14:paraId="108EAA00" w14:textId="356ACE21" w:rsidR="003F6FFF" w:rsidRDefault="003F6FFF" w:rsidP="003F6FFF">
      <w:pPr>
        <w:pStyle w:val="ListParagraph"/>
        <w:numPr>
          <w:ilvl w:val="0"/>
          <w:numId w:val="25"/>
        </w:numPr>
      </w:pPr>
      <w:r>
        <w:t>Distance</w:t>
      </w:r>
      <w:r w:rsidR="0069605F">
        <w:t>s</w:t>
      </w:r>
      <w:r w:rsidR="009A4101">
        <w:t xml:space="preserve"> and linear dimension</w:t>
      </w:r>
      <w:r w:rsidR="0069605F">
        <w:t>s</w:t>
      </w:r>
      <w:r>
        <w:t xml:space="preserve"> in metres (m);</w:t>
      </w:r>
    </w:p>
    <w:p w14:paraId="7483D132" w14:textId="5D728FD8" w:rsidR="003F6FFF" w:rsidRDefault="003F6FFF" w:rsidP="003F6FFF">
      <w:pPr>
        <w:pStyle w:val="ListParagraph"/>
        <w:numPr>
          <w:ilvl w:val="0"/>
          <w:numId w:val="25"/>
        </w:numPr>
      </w:pPr>
      <w:r>
        <w:t>Time</w:t>
      </w:r>
      <w:r w:rsidR="0069605F">
        <w:t>s</w:t>
      </w:r>
      <w:r>
        <w:t xml:space="preserve"> in seconds (s);</w:t>
      </w:r>
    </w:p>
    <w:p w14:paraId="62FD1596" w14:textId="57BCD037" w:rsidR="003F6FFF" w:rsidRDefault="003F6FFF" w:rsidP="003F6FFF">
      <w:pPr>
        <w:pStyle w:val="ListParagraph"/>
        <w:numPr>
          <w:ilvl w:val="0"/>
          <w:numId w:val="25"/>
        </w:numPr>
      </w:pPr>
      <w:r>
        <w:t>Frequenc</w:t>
      </w:r>
      <w:r w:rsidR="0069605F">
        <w:t>ies</w:t>
      </w:r>
      <w:r>
        <w:t xml:space="preserve"> in Hertz (s</w:t>
      </w:r>
      <w:r w:rsidRPr="003F6FFF">
        <w:rPr>
          <w:vertAlign w:val="superscript"/>
        </w:rPr>
        <w:noBreakHyphen/>
        <w:t>1</w:t>
      </w:r>
      <w:r>
        <w:t>);</w:t>
      </w:r>
    </w:p>
    <w:p w14:paraId="7FF249C4" w14:textId="069656FB" w:rsidR="009A4101" w:rsidRDefault="009A4101" w:rsidP="003F6FFF">
      <w:pPr>
        <w:pStyle w:val="ListParagraph"/>
        <w:numPr>
          <w:ilvl w:val="0"/>
          <w:numId w:val="25"/>
        </w:numPr>
      </w:pPr>
      <w:r>
        <w:t>Velocit</w:t>
      </w:r>
      <w:r w:rsidR="0069605F">
        <w:t>ies</w:t>
      </w:r>
      <w:r>
        <w:t xml:space="preserve"> in metres per second (ms</w:t>
      </w:r>
      <w:r w:rsidRPr="009A4101">
        <w:rPr>
          <w:vertAlign w:val="superscript"/>
        </w:rPr>
        <w:noBreakHyphen/>
        <w:t>1</w:t>
      </w:r>
      <w:r>
        <w:t>);</w:t>
      </w:r>
    </w:p>
    <w:p w14:paraId="1F98DA86" w14:textId="1FFDF3A0" w:rsidR="009A4101" w:rsidRDefault="009A4101" w:rsidP="003F6FFF">
      <w:pPr>
        <w:pStyle w:val="ListParagraph"/>
        <w:numPr>
          <w:ilvl w:val="0"/>
          <w:numId w:val="25"/>
        </w:numPr>
      </w:pPr>
      <w:r>
        <w:lastRenderedPageBreak/>
        <w:t>*</w:t>
      </w:r>
      <w:r w:rsidR="0069605F">
        <w:t xml:space="preserve">add </w:t>
      </w:r>
      <w:r>
        <w:t>others</w:t>
      </w:r>
      <w:r w:rsidR="0069605F">
        <w:t xml:space="preserve"> if necessary</w:t>
      </w:r>
      <w:r>
        <w:t>*.</w:t>
      </w:r>
    </w:p>
    <w:p w14:paraId="0AF24888" w14:textId="30421929" w:rsidR="00F81287" w:rsidRDefault="00F81287" w:rsidP="00F81287">
      <w:r>
        <w:t>Linear values (rather than logarithmic or decibel values) are used for describing scaling factors such as amplifier gain or Distance Amplitude Correction (DAC). Complex values are represented by their real and imaginary components (rather than amplitude and phase).</w:t>
      </w:r>
    </w:p>
    <w:p w14:paraId="31572506" w14:textId="18F1D456" w:rsidR="00F81287" w:rsidRDefault="00F81287" w:rsidP="009A4101">
      <w:r>
        <w:t>The MFMC specification does not specify the exact datatypes (e.g. number of bits, byte ordering) that are to be used but only the data class (e.g. floating point, integer).</w:t>
      </w:r>
      <w:r w:rsidR="0069605F">
        <w:t xml:space="preserve"> The exact datatype is recorded as part of the HDF5 format.</w:t>
      </w:r>
    </w:p>
    <w:p w14:paraId="476C5301" w14:textId="44D5192E" w:rsidR="009A4101" w:rsidRDefault="00F81287" w:rsidP="009A4101">
      <w:r>
        <w:t>All s</w:t>
      </w:r>
      <w:r w:rsidR="009A4101">
        <w:t xml:space="preserve">trings should </w:t>
      </w:r>
      <w:r w:rsidR="0069605F">
        <w:t xml:space="preserve">be </w:t>
      </w:r>
      <w:r w:rsidR="009A4101">
        <w:t>ASCII-encoded.</w:t>
      </w:r>
    </w:p>
    <w:p w14:paraId="549AC1A2" w14:textId="70F3FE30" w:rsidR="009C495B" w:rsidRDefault="008C30E5" w:rsidP="008C30E5">
      <w:pPr>
        <w:pStyle w:val="Heading3"/>
      </w:pPr>
      <w:r>
        <w:t>Dimensions</w:t>
      </w:r>
      <w:r w:rsidR="00553EF5">
        <w:t>,</w:t>
      </w:r>
      <w:r>
        <w:t xml:space="preserve"> Size</w:t>
      </w:r>
      <w:r w:rsidR="00553EF5">
        <w:t>s and Cross-referencing</w:t>
      </w:r>
    </w:p>
    <w:p w14:paraId="571A832E" w14:textId="6573895A" w:rsidR="00E2129B" w:rsidRDefault="00371E4F" w:rsidP="008C30E5">
      <w:r>
        <w:t xml:space="preserve">Datafields </w:t>
      </w:r>
      <w:r w:rsidR="009A6895">
        <w:t>in the MFMC file a</w:t>
      </w:r>
      <w:r w:rsidR="00E73520">
        <w:t>re</w:t>
      </w:r>
      <w:r w:rsidR="009A6895">
        <w:t xml:space="preserve"> typically multi-dimensional arrays of numbers. </w:t>
      </w:r>
      <w:r w:rsidR="00E2129B">
        <w:t xml:space="preserve">The size of a datafield is given in square brackets with dimension separated by commas, e.g. </w:t>
      </w:r>
      <w:r w:rsidR="00E2129B" w:rsidRPr="00E2129B">
        <w:rPr>
          <w:rStyle w:val="CodeChar"/>
        </w:rPr>
        <w:t>[2,3]</w:t>
      </w:r>
      <w:r w:rsidR="00E2129B">
        <w:t xml:space="preserve">. Therefore [1] represents a single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r w:rsidR="00A0295E">
        <w:t xml:space="preserve"> The dimensions are given in major to minor order, and within an HDF5 file data is stored in row-major (C order) form. Dimensions are assumed to be 1-indexed; this is relevant when a dimension of a datafield corresponds to a physical quantity. For example, the index in the second dimension of the dataset </w:t>
      </w:r>
      <w:r w:rsidR="00A0295E" w:rsidRPr="00A0295E">
        <w:rPr>
          <w:rStyle w:val="CodeChar"/>
        </w:rPr>
        <w:t>/PROBE&lt;p&gt;/ELEMENT_POSITION</w:t>
      </w:r>
      <w:r w:rsidR="00A0295E">
        <w:t xml:space="preserve"> represents the physical index (starting at 1) of an element in that array probe.</w:t>
      </w:r>
    </w:p>
    <w:p w14:paraId="13E93B4B" w14:textId="380947F6" w:rsidR="009A6895" w:rsidRDefault="009A6895" w:rsidP="008C30E5">
      <w:r>
        <w:t xml:space="preserve">Three types of dimension </w:t>
      </w:r>
      <w:r w:rsidR="00E73520">
        <w:t xml:space="preserve">size </w:t>
      </w:r>
      <w:r>
        <w:t>can be identified:</w:t>
      </w:r>
    </w:p>
    <w:p w14:paraId="7A404764" w14:textId="0AEC6F68"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Pr="009A6895">
        <w:rPr>
          <w:rStyle w:val="CodeChar"/>
        </w:rPr>
        <w:t>/PROBE&lt;p&gt;/ELEMENT_POSITION</w:t>
      </w:r>
      <w:r>
        <w:t xml:space="preserve"> is always 3 as it represents coordinates </w:t>
      </w:r>
      <m:oMath>
        <m:r>
          <w:rPr>
            <w:rFonts w:ascii="Cambria Math" w:hAnsi="Cambria Math"/>
          </w:rPr>
          <m:t>{x,y,z}</m:t>
        </m:r>
      </m:oMath>
      <w:r>
        <w:t xml:space="preserve"> in the PCS;</w:t>
      </w:r>
    </w:p>
    <w:p w14:paraId="24238970" w14:textId="26AB1CC2" w:rsidR="009A6895" w:rsidRDefault="004108C2" w:rsidP="00E73520">
      <w:pPr>
        <w:pStyle w:val="ListParagraph"/>
        <w:numPr>
          <w:ilvl w:val="0"/>
          <w:numId w:val="17"/>
        </w:numPr>
      </w:pPr>
      <w:r>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9A6895" w:rsidRPr="009A6895">
        <w:rPr>
          <w:rStyle w:val="CodeChar"/>
        </w:rPr>
        <w:t>/PROBE&lt;p&gt;/ELEMENT_{POSITION/MINOR/MAJOR}</w:t>
      </w:r>
      <w:r w:rsidR="009A6895">
        <w:t xml:space="preserve"> must equal the number of elements in the probe;</w:t>
      </w:r>
    </w:p>
    <w:p w14:paraId="791D5FD9" w14:textId="02E6C422"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Pr="00E73520">
        <w:rPr>
          <w:rStyle w:val="CodeChar"/>
        </w:rPr>
        <w:t>/</w:t>
      </w:r>
      <w:r w:rsidR="001979D7">
        <w:rPr>
          <w:rStyle w:val="CodeChar"/>
        </w:rPr>
        <w:t>SEQUENCE</w:t>
      </w:r>
      <w:r w:rsidRPr="00E73520">
        <w:rPr>
          <w:rStyle w:val="CodeChar"/>
        </w:rPr>
        <w:t>&lt;m&gt;/MFMC_DATA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77777777" w:rsidR="00E73520" w:rsidRPr="001D5D9C" w:rsidRDefault="00E73520" w:rsidP="00F05C52">
            <w:pPr>
              <w:pStyle w:val="Code"/>
              <w:rPr>
                <w:rFonts w:eastAsiaTheme="minorEastAsia"/>
              </w:rPr>
            </w:pPr>
            <w:r w:rsidRPr="001D5D9C">
              <w:rPr>
                <w:rFonts w:eastAsiaTheme="minorEastAsia"/>
              </w:rPr>
              <w:t>Number of MFMC sequences in file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w:t>
            </w:r>
            <w:proofErr w:type="spellStart"/>
            <w:r>
              <w:rPr>
                <w:rFonts w:eastAsiaTheme="minorEastAsia"/>
              </w:rPr>
              <w:t>th</w:t>
            </w:r>
            <w:proofErr w:type="spellEnd"/>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w:t>
            </w:r>
            <w:proofErr w:type="spellStart"/>
            <w:r>
              <w:rPr>
                <w:rFonts w:eastAsiaTheme="minorEastAsia"/>
              </w:rPr>
              <w:t>th</w:t>
            </w:r>
            <w:proofErr w:type="spellEnd"/>
            <w:r>
              <w:rPr>
                <w:rFonts w:eastAsiaTheme="minorEastAsia"/>
              </w:rPr>
              <w:t xml:space="preserve">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7A047CF2" w14:textId="77777777" w:rsidTr="00F05C52">
        <w:tc>
          <w:tcPr>
            <w:tcW w:w="1177" w:type="dxa"/>
            <w:vAlign w:val="center"/>
          </w:tcPr>
          <w:p w14:paraId="1C4C059F" w14:textId="663475E3" w:rsidR="00E73520" w:rsidRPr="001D5D9C" w:rsidRDefault="00E73520" w:rsidP="00F05C52">
            <w:pPr>
              <w:pStyle w:val="Code"/>
              <w:rPr>
                <w:rFonts w:eastAsiaTheme="minorEastAsia"/>
              </w:rPr>
            </w:pPr>
            <w:r w:rsidRPr="00184A95">
              <w:t>N_C&lt;m&gt;&lt;</w:t>
            </w:r>
            <w:r w:rsidR="00E2129B">
              <w:t>k</w:t>
            </w:r>
            <w:r w:rsidRPr="00184A95">
              <w:t>&gt;]</w:t>
            </w:r>
          </w:p>
        </w:tc>
        <w:tc>
          <w:tcPr>
            <w:tcW w:w="7842" w:type="dxa"/>
            <w:vAlign w:val="center"/>
          </w:tcPr>
          <w:p w14:paraId="2B807490" w14:textId="6A239189"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w:t>
            </w:r>
            <w:proofErr w:type="spellStart"/>
            <w:r>
              <w:rPr>
                <w:rFonts w:eastAsiaTheme="minorEastAsia"/>
              </w:rPr>
              <w:t>th</w:t>
            </w:r>
            <w:proofErr w:type="spellEnd"/>
            <w:r w:rsidRPr="001D5D9C">
              <w:rPr>
                <w:rFonts w:eastAsiaTheme="minorEastAsia"/>
              </w:rPr>
              <w:t xml:space="preserve"> focal law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6F3DC4D9" w14:textId="77777777" w:rsidTr="00F05C52">
        <w:tc>
          <w:tcPr>
            <w:tcW w:w="1177" w:type="dxa"/>
            <w:vAlign w:val="center"/>
          </w:tcPr>
          <w:p w14:paraId="193A3871" w14:textId="3D9A406F" w:rsidR="00E73520" w:rsidRPr="001D5D9C" w:rsidRDefault="00FD229C" w:rsidP="00F05C52">
            <w:pPr>
              <w:pStyle w:val="Code"/>
            </w:pPr>
            <w:r>
              <w:t>P</w:t>
            </w:r>
          </w:p>
        </w:tc>
        <w:tc>
          <w:tcPr>
            <w:tcW w:w="7842" w:type="dxa"/>
            <w:vAlign w:val="center"/>
          </w:tcPr>
          <w:p w14:paraId="69940983" w14:textId="77777777" w:rsidR="00E73520" w:rsidRPr="001D5D9C" w:rsidRDefault="00E73520" w:rsidP="00F05C52">
            <w:pPr>
              <w:pStyle w:val="Code"/>
              <w:rPr>
                <w:rFonts w:eastAsiaTheme="minorEastAsia"/>
              </w:rPr>
            </w:pPr>
            <w:r w:rsidRPr="001D5D9C">
              <w:rPr>
                <w:rFonts w:eastAsiaTheme="minorEastAsia"/>
              </w:rPr>
              <w:t>Probe number</w:t>
            </w:r>
          </w:p>
        </w:tc>
      </w:tr>
      <w:tr w:rsidR="00E73520" w:rsidRPr="001D5D9C" w14:paraId="45FB4995" w14:textId="77777777" w:rsidTr="00F05C52">
        <w:tc>
          <w:tcPr>
            <w:tcW w:w="1177" w:type="dxa"/>
            <w:vAlign w:val="center"/>
          </w:tcPr>
          <w:p w14:paraId="2FB5A601" w14:textId="5633F5EB" w:rsidR="00E73520" w:rsidRPr="001D5D9C" w:rsidRDefault="00FD229C" w:rsidP="00F05C52">
            <w:pPr>
              <w:pStyle w:val="Code"/>
            </w:pPr>
            <w:r>
              <w:t>M</w:t>
            </w:r>
          </w:p>
        </w:tc>
        <w:tc>
          <w:tcPr>
            <w:tcW w:w="7842" w:type="dxa"/>
            <w:vAlign w:val="center"/>
          </w:tcPr>
          <w:p w14:paraId="66AE40DD" w14:textId="77777777" w:rsidR="00E73520" w:rsidRPr="001D5D9C" w:rsidRDefault="00E73520" w:rsidP="00F05C52">
            <w:pPr>
              <w:pStyle w:val="Code"/>
              <w:rPr>
                <w:rFonts w:eastAsiaTheme="minorEastAsia"/>
              </w:rPr>
            </w:pPr>
            <w:r w:rsidRPr="001D5D9C">
              <w:rPr>
                <w:rFonts w:eastAsiaTheme="minorEastAsia"/>
              </w:rPr>
              <w:t>MFMC sequence number</w:t>
            </w:r>
          </w:p>
        </w:tc>
      </w:tr>
      <w:tr w:rsidR="00E73520" w:rsidRPr="001D5D9C" w14:paraId="3AC35378" w14:textId="77777777" w:rsidTr="00F05C52">
        <w:tc>
          <w:tcPr>
            <w:tcW w:w="1177" w:type="dxa"/>
            <w:vAlign w:val="center"/>
          </w:tcPr>
          <w:p w14:paraId="5442B72A" w14:textId="74DFC639" w:rsidR="00E73520" w:rsidRPr="001D5D9C" w:rsidRDefault="00FD229C" w:rsidP="00F05C52">
            <w:pPr>
              <w:pStyle w:val="Code"/>
            </w:pPr>
            <w:r>
              <w:t>K</w:t>
            </w:r>
          </w:p>
        </w:tc>
        <w:tc>
          <w:tcPr>
            <w:tcW w:w="7842" w:type="dxa"/>
            <w:vAlign w:val="center"/>
          </w:tcPr>
          <w:p w14:paraId="1E799E87" w14:textId="1D867B01" w:rsidR="00E73520" w:rsidRPr="001D5D9C" w:rsidRDefault="00E73520" w:rsidP="00F05C52">
            <w:pPr>
              <w:pStyle w:val="Code"/>
              <w:rPr>
                <w:rFonts w:eastAsiaTheme="minorEastAsia"/>
              </w:rPr>
            </w:pPr>
            <w:r>
              <w:rPr>
                <w:rFonts w:eastAsiaTheme="minorEastAsia"/>
              </w:rPr>
              <w:t>F</w:t>
            </w:r>
            <w:r w:rsidRPr="001D5D9C">
              <w:rPr>
                <w:rFonts w:eastAsiaTheme="minorEastAsia"/>
              </w:rPr>
              <w:t>ocal law number</w:t>
            </w:r>
          </w:p>
        </w:tc>
      </w:tr>
    </w:tbl>
    <w:p w14:paraId="1F24EAFD" w14:textId="6057FAC5" w:rsidR="00E73520" w:rsidRDefault="00E73520" w:rsidP="00F05C52">
      <w:pPr>
        <w:pStyle w:val="FigureCaption"/>
        <w:rPr>
          <w:rFonts w:eastAsiaTheme="minorEastAsia"/>
        </w:rPr>
      </w:pPr>
      <w:r w:rsidRPr="008D16CE">
        <w:rPr>
          <w:rFonts w:eastAsiaTheme="minorEastAsia"/>
        </w:rPr>
        <w:t xml:space="preserve">Table </w:t>
      </w:r>
      <w:bookmarkStart w:id="2"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3A3788">
        <w:rPr>
          <w:rFonts w:eastAsiaTheme="minorEastAsia"/>
          <w:noProof/>
        </w:rPr>
        <w:t>1</w:t>
      </w:r>
      <w:r>
        <w:rPr>
          <w:rFonts w:eastAsiaTheme="minorEastAsia"/>
        </w:rPr>
        <w:fldChar w:fldCharType="end"/>
      </w:r>
      <w:bookmarkEnd w:id="2"/>
      <w:r w:rsidRPr="008D16CE">
        <w:rPr>
          <w:rFonts w:eastAsiaTheme="minorEastAsia"/>
        </w:rPr>
        <w:tab/>
        <w:t>List of variables used in file structure description.</w:t>
      </w:r>
      <w:r>
        <w:rPr>
          <w:rFonts w:eastAsiaTheme="minorEastAsia"/>
        </w:rPr>
        <w:t xml:space="preserve"> </w:t>
      </w:r>
    </w:p>
    <w:p w14:paraId="12F00CCB" w14:textId="6195F336" w:rsidR="00B470C2" w:rsidRDefault="00B470C2" w:rsidP="00B470C2">
      <w:r>
        <w:t xml:space="preserve">Some datafields are cross-references to other entities. For example, in </w:t>
      </w:r>
      <w:r w:rsidRPr="005C7762">
        <w:rPr>
          <w:rStyle w:val="CodeChar"/>
        </w:rPr>
        <w:t>/</w:t>
      </w:r>
      <w:r w:rsidR="001979D7">
        <w:rPr>
          <w:rStyle w:val="CodeChar"/>
        </w:rPr>
        <w:t>SEQUENCE</w:t>
      </w:r>
      <w:r w:rsidRPr="005C7762">
        <w:rPr>
          <w:rStyle w:val="CodeChar"/>
        </w:rPr>
        <w:t>&lt;m&gt;</w:t>
      </w:r>
      <w:r>
        <w:t xml:space="preserve"> the </w:t>
      </w:r>
      <w:r w:rsidR="001979D7">
        <w:t>entries</w:t>
      </w:r>
      <w:r>
        <w:t xml:space="preserve"> in </w:t>
      </w:r>
      <w:r w:rsidRPr="005C7762">
        <w:rPr>
          <w:rStyle w:val="CodeChar"/>
        </w:rPr>
        <w:t>TRANSMIT_LAW</w:t>
      </w:r>
      <w:r>
        <w:t xml:space="preserve"> </w:t>
      </w:r>
      <w:r w:rsidR="001979D7">
        <w:t xml:space="preserve">are </w:t>
      </w:r>
      <w:r>
        <w:t>refer</w:t>
      </w:r>
      <w:r w:rsidR="001979D7">
        <w:t>ences</w:t>
      </w:r>
      <w:r>
        <w:t xml:space="preserve"> to the focal laws and the </w:t>
      </w:r>
      <w:r w:rsidR="001979D7">
        <w:t>entries</w:t>
      </w:r>
      <w:r>
        <w:t xml:space="preserve"> in </w:t>
      </w:r>
      <w:r w:rsidRPr="005C7762">
        <w:rPr>
          <w:rStyle w:val="CodeChar"/>
        </w:rPr>
        <w:t>LAW&lt;k&gt;/</w:t>
      </w:r>
      <w:r>
        <w:rPr>
          <w:rStyle w:val="CodeChar"/>
        </w:rPr>
        <w:t>ELEMENT</w:t>
      </w:r>
      <w:r>
        <w:t xml:space="preserve"> </w:t>
      </w:r>
      <w:r w:rsidR="001979D7">
        <w:t xml:space="preserve">are </w:t>
      </w:r>
      <w:r>
        <w:t>refer</w:t>
      </w:r>
      <w:r w:rsidR="001979D7">
        <w:t>ences</w:t>
      </w:r>
      <w:r>
        <w:t xml:space="preserve"> to the elements in a probe used in a focal law. Here two types of indices can be identified:</w:t>
      </w:r>
    </w:p>
    <w:p w14:paraId="1E278A6F" w14:textId="2FA3A69B" w:rsidR="00B470C2" w:rsidRDefault="00B470C2" w:rsidP="00B470C2">
      <w:pPr>
        <w:pStyle w:val="ListParagraph"/>
        <w:numPr>
          <w:ilvl w:val="0"/>
          <w:numId w:val="19"/>
        </w:numPr>
      </w:pPr>
      <w:r>
        <w:t xml:space="preserve">indices to paths of groups – e.g. </w:t>
      </w:r>
      <w:r>
        <w:rPr>
          <w:rStyle w:val="CodeChar"/>
        </w:rPr>
        <w:t>T</w:t>
      </w:r>
      <w:r w:rsidRPr="005C7762">
        <w:rPr>
          <w:rStyle w:val="CodeChar"/>
        </w:rPr>
        <w:t>RANSMIT_LAW_INDEX</w:t>
      </w:r>
      <w:r>
        <w:t xml:space="preserve"> in </w:t>
      </w:r>
      <w:r w:rsidR="003C0A29">
        <w:rPr>
          <w:rStyle w:val="CodeChar"/>
        </w:rPr>
        <w:t>/SEQUENCE&lt;m&gt;/</w:t>
      </w:r>
      <w:r w:rsidRPr="005C7762">
        <w:rPr>
          <w:rStyle w:val="CodeChar"/>
        </w:rPr>
        <w:t>COMMON</w:t>
      </w:r>
      <w:r>
        <w:t xml:space="preserve"> refers to the numbers </w:t>
      </w:r>
      <w:r w:rsidRPr="00E65963">
        <w:rPr>
          <w:rStyle w:val="CodeChar"/>
        </w:rPr>
        <w:t>k</w:t>
      </w:r>
      <w:r>
        <w:t xml:space="preserve"> in </w:t>
      </w:r>
      <w:r w:rsidRPr="00E65963">
        <w:rPr>
          <w:rStyle w:val="CodeChar"/>
        </w:rPr>
        <w:t>LAW&lt;k&gt;</w:t>
      </w:r>
      <w:r w:rsidRPr="004B150A">
        <w:t>;</w:t>
      </w:r>
    </w:p>
    <w:p w14:paraId="6DF69120" w14:textId="658199DA" w:rsidR="00B470C2" w:rsidRDefault="00B470C2" w:rsidP="00B470C2">
      <w:pPr>
        <w:pStyle w:val="ListParagraph"/>
        <w:numPr>
          <w:ilvl w:val="0"/>
          <w:numId w:val="19"/>
        </w:numPr>
      </w:pPr>
      <w:r>
        <w:lastRenderedPageBreak/>
        <w:t xml:space="preserve">indices into dimensions of datafields – e.g. </w:t>
      </w:r>
      <w:r w:rsidRPr="005C7762">
        <w:rPr>
          <w:rStyle w:val="CodeChar"/>
        </w:rPr>
        <w:t>LAW&lt;k&gt;/</w:t>
      </w:r>
      <w:r>
        <w:rPr>
          <w:rStyle w:val="CodeChar"/>
        </w:rPr>
        <w:t>ELEMENT</w:t>
      </w:r>
      <w:r w:rsidRPr="00E2129B">
        <w:t xml:space="preserve"> in </w:t>
      </w:r>
      <w:r w:rsidR="003C0A29">
        <w:rPr>
          <w:rStyle w:val="CodeChar"/>
        </w:rPr>
        <w:t>/SEQUENCE&lt;m&gt;/</w:t>
      </w:r>
      <w:r w:rsidRPr="005C7762">
        <w:rPr>
          <w:rStyle w:val="CodeChar"/>
        </w:rPr>
        <w:t>COMMON</w:t>
      </w:r>
      <w:r>
        <w:rPr>
          <w:rStyle w:val="CodeChar"/>
        </w:rPr>
        <w:t xml:space="preserve"> </w:t>
      </w:r>
      <w:r>
        <w:t xml:space="preserve">indexes into the second dimension of </w:t>
      </w:r>
      <w:r w:rsidRPr="009A6895">
        <w:rPr>
          <w:rStyle w:val="CodeChar"/>
        </w:rPr>
        <w:t>ELEMENT_{POSITION/MINOR/MAJOR}</w:t>
      </w:r>
      <w:r>
        <w:rPr>
          <w:rStyle w:val="CodeChar"/>
        </w:rPr>
        <w:t xml:space="preserve"> </w:t>
      </w:r>
      <w:r w:rsidRPr="00E65963">
        <w:t xml:space="preserve">in </w:t>
      </w:r>
      <w:r w:rsidRPr="009A6895">
        <w:rPr>
          <w:rStyle w:val="CodeChar"/>
        </w:rPr>
        <w:t>/PROBE&lt;p&gt;</w:t>
      </w:r>
      <w:r w:rsidRPr="00E65963">
        <w:t>.</w:t>
      </w:r>
      <w:r>
        <w:t xml:space="preserve"> </w:t>
      </w:r>
    </w:p>
    <w:p w14:paraId="272A596F" w14:textId="0D7B0450" w:rsidR="00B470C2" w:rsidRDefault="00B470C2" w:rsidP="00B470C2">
      <w:r>
        <w:t>For an MFMC file to be valid</w:t>
      </w:r>
      <w:r w:rsidR="004108C2">
        <w:t>,</w:t>
      </w:r>
      <w:r>
        <w:t xml:space="preserve"> cross-referencing datafields must refer to valid indices, which means:</w:t>
      </w:r>
    </w:p>
    <w:p w14:paraId="1EB5C4E1" w14:textId="2687126C" w:rsidR="00B470C2" w:rsidRDefault="00B470C2" w:rsidP="00B470C2">
      <w:pPr>
        <w:pStyle w:val="ListParagraph"/>
        <w:numPr>
          <w:ilvl w:val="0"/>
          <w:numId w:val="19"/>
        </w:numPr>
      </w:pPr>
      <w:r>
        <w:t xml:space="preserve">paths of groups cross-referenced </w:t>
      </w:r>
      <w:r w:rsidR="004108C2">
        <w:t xml:space="preserve">by indices </w:t>
      </w:r>
      <w:r>
        <w:t>must exist in the file;</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0D12DF3E" w:rsidR="00F05C52" w:rsidRPr="00F05C52" w:rsidRDefault="00F05C52" w:rsidP="00F05C52">
      <w:r w:rsidRPr="00F05C52">
        <w:t xml:space="preserve">Table 2 </w:t>
      </w:r>
      <w:r>
        <w:t xml:space="preserve">provides the complete list of the </w:t>
      </w:r>
      <w:r w:rsidR="00371E4F">
        <w:t xml:space="preserve">datafields </w:t>
      </w:r>
      <w:r>
        <w:t>in the MFMC file specification.</w:t>
      </w:r>
    </w:p>
    <w:tbl>
      <w:tblPr>
        <w:tblStyle w:val="TableGrid"/>
        <w:tblW w:w="9081" w:type="dxa"/>
        <w:tblCellMar>
          <w:top w:w="28" w:type="dxa"/>
          <w:left w:w="57" w:type="dxa"/>
          <w:bottom w:w="28" w:type="dxa"/>
          <w:right w:w="57" w:type="dxa"/>
        </w:tblCellMar>
        <w:tblLook w:val="04A0" w:firstRow="1" w:lastRow="0" w:firstColumn="1" w:lastColumn="0" w:noHBand="0" w:noVBand="1"/>
      </w:tblPr>
      <w:tblGrid>
        <w:gridCol w:w="3788"/>
        <w:gridCol w:w="484"/>
        <w:gridCol w:w="484"/>
        <w:gridCol w:w="1555"/>
        <w:gridCol w:w="543"/>
        <w:gridCol w:w="2227"/>
      </w:tblGrid>
      <w:tr w:rsidR="00184A95" w:rsidRPr="00184A95" w14:paraId="1044D2F7" w14:textId="77777777" w:rsidTr="003C0A29">
        <w:trPr>
          <w:tblHeader/>
        </w:trPr>
        <w:tc>
          <w:tcPr>
            <w:tcW w:w="3788" w:type="dxa"/>
            <w:shd w:val="clear" w:color="auto" w:fill="E7E6E6" w:themeFill="background2"/>
          </w:tcPr>
          <w:p w14:paraId="6E6D1FB6" w14:textId="3B1325E2" w:rsidR="00184A95" w:rsidRPr="00184A95" w:rsidRDefault="008C30E5" w:rsidP="00184A95">
            <w:pPr>
              <w:pStyle w:val="Code"/>
              <w:rPr>
                <w:b/>
              </w:rPr>
            </w:pPr>
            <w:r>
              <w:rPr>
                <w:b/>
              </w:rPr>
              <w:t>Path</w:t>
            </w:r>
          </w:p>
        </w:tc>
        <w:tc>
          <w:tcPr>
            <w:tcW w:w="484" w:type="dxa"/>
            <w:shd w:val="clear" w:color="auto" w:fill="E7E6E6" w:themeFill="background2"/>
          </w:tcPr>
          <w:p w14:paraId="6B667E87" w14:textId="0702B430" w:rsidR="00184A95" w:rsidRPr="00184A95" w:rsidRDefault="00184A95" w:rsidP="00184A95">
            <w:pPr>
              <w:pStyle w:val="Code"/>
              <w:rPr>
                <w:b/>
              </w:rPr>
            </w:pPr>
            <w:r w:rsidRPr="00184A95">
              <w:rPr>
                <w:b/>
              </w:rPr>
              <w:t>M</w:t>
            </w:r>
            <w:r>
              <w:rPr>
                <w:b/>
              </w:rPr>
              <w:t xml:space="preserve"> </w:t>
            </w:r>
            <w:r w:rsidRPr="00184A95">
              <w:rPr>
                <w:b/>
              </w:rPr>
              <w:t>or</w:t>
            </w:r>
            <w:r>
              <w:rPr>
                <w:b/>
              </w:rPr>
              <w:t xml:space="preserve"> </w:t>
            </w:r>
            <w:r w:rsidRPr="00184A95">
              <w:rPr>
                <w:b/>
              </w:rPr>
              <w:t>O</w:t>
            </w:r>
          </w:p>
        </w:tc>
        <w:tc>
          <w:tcPr>
            <w:tcW w:w="484" w:type="dxa"/>
            <w:shd w:val="clear" w:color="auto" w:fill="E7E6E6" w:themeFill="background2"/>
          </w:tcPr>
          <w:p w14:paraId="5610F328" w14:textId="73313904" w:rsidR="00184A95" w:rsidRPr="00184A95" w:rsidRDefault="00184A95" w:rsidP="00184A95">
            <w:pPr>
              <w:pStyle w:val="Code"/>
              <w:rPr>
                <w:b/>
              </w:rPr>
            </w:pPr>
            <w:r w:rsidRPr="00184A95">
              <w:rPr>
                <w:b/>
              </w:rPr>
              <w:t>D</w:t>
            </w:r>
            <w:r>
              <w:rPr>
                <w:b/>
              </w:rPr>
              <w:t xml:space="preserve"> </w:t>
            </w:r>
            <w:r w:rsidRPr="00184A95">
              <w:rPr>
                <w:b/>
              </w:rPr>
              <w:t>or</w:t>
            </w:r>
            <w:r>
              <w:rPr>
                <w:b/>
              </w:rPr>
              <w:t xml:space="preserve"> </w:t>
            </w:r>
            <w:r w:rsidRPr="00184A95">
              <w:rPr>
                <w:b/>
              </w:rPr>
              <w:t>A</w:t>
            </w:r>
          </w:p>
        </w:tc>
        <w:tc>
          <w:tcPr>
            <w:tcW w:w="1555" w:type="dxa"/>
            <w:shd w:val="clear" w:color="auto" w:fill="E7E6E6" w:themeFill="background2"/>
          </w:tcPr>
          <w:p w14:paraId="634D37F2" w14:textId="77777777" w:rsidR="00184A95" w:rsidRPr="00184A95" w:rsidRDefault="00184A95" w:rsidP="00184A95">
            <w:pPr>
              <w:pStyle w:val="Code"/>
              <w:rPr>
                <w:b/>
              </w:rPr>
            </w:pPr>
            <w:r w:rsidRPr="00184A95">
              <w:rPr>
                <w:b/>
              </w:rPr>
              <w:t>Class</w:t>
            </w:r>
          </w:p>
        </w:tc>
        <w:tc>
          <w:tcPr>
            <w:tcW w:w="543" w:type="dxa"/>
            <w:shd w:val="clear" w:color="auto" w:fill="E7E6E6" w:themeFill="background2"/>
          </w:tcPr>
          <w:p w14:paraId="246826C4" w14:textId="65C6DFFD" w:rsidR="00184A95" w:rsidRPr="00184A95" w:rsidRDefault="00184A95" w:rsidP="00184A95">
            <w:pPr>
              <w:pStyle w:val="Code"/>
              <w:rPr>
                <w:b/>
              </w:rPr>
            </w:pPr>
            <w:r w:rsidRPr="00184A95">
              <w:rPr>
                <w:b/>
              </w:rPr>
              <w:t>Dims</w:t>
            </w:r>
          </w:p>
        </w:tc>
        <w:tc>
          <w:tcPr>
            <w:tcW w:w="2227" w:type="dxa"/>
            <w:shd w:val="clear" w:color="auto" w:fill="E7E6E6" w:themeFill="background2"/>
          </w:tcPr>
          <w:p w14:paraId="4AA3FD9A" w14:textId="77777777" w:rsidR="00184A95" w:rsidRPr="00184A95" w:rsidRDefault="00184A95" w:rsidP="00184A95">
            <w:pPr>
              <w:pStyle w:val="Code"/>
              <w:rPr>
                <w:b/>
              </w:rPr>
            </w:pPr>
            <w:r w:rsidRPr="00184A95">
              <w:rPr>
                <w:b/>
              </w:rPr>
              <w:t>Size</w:t>
            </w:r>
          </w:p>
        </w:tc>
      </w:tr>
      <w:tr w:rsidR="002A4F7E" w:rsidRPr="00184A95" w14:paraId="0F3E5FD2" w14:textId="77777777" w:rsidTr="003C0A29">
        <w:tc>
          <w:tcPr>
            <w:tcW w:w="3788" w:type="dxa"/>
          </w:tcPr>
          <w:p w14:paraId="3B5E154A" w14:textId="5B2BE7A8" w:rsidR="002A4F7E" w:rsidRPr="00184A95" w:rsidRDefault="002A4F7E" w:rsidP="002A4F7E">
            <w:pPr>
              <w:pStyle w:val="Code"/>
            </w:pPr>
            <w:r w:rsidRPr="00184A95">
              <w:t>/</w:t>
            </w:r>
            <w:r>
              <w:t>TYPE</w:t>
            </w:r>
          </w:p>
        </w:tc>
        <w:tc>
          <w:tcPr>
            <w:tcW w:w="484" w:type="dxa"/>
          </w:tcPr>
          <w:p w14:paraId="23637D45" w14:textId="74D1EAAA" w:rsidR="002A4F7E" w:rsidRPr="00184A95" w:rsidRDefault="002A4F7E" w:rsidP="002A4F7E">
            <w:pPr>
              <w:pStyle w:val="Code"/>
            </w:pPr>
            <w:r w:rsidRPr="00184A95">
              <w:t>M</w:t>
            </w:r>
          </w:p>
        </w:tc>
        <w:tc>
          <w:tcPr>
            <w:tcW w:w="484" w:type="dxa"/>
          </w:tcPr>
          <w:p w14:paraId="3AC97B2F" w14:textId="34245F57" w:rsidR="002A4F7E" w:rsidRPr="00184A95" w:rsidRDefault="002A4F7E" w:rsidP="002A4F7E">
            <w:pPr>
              <w:pStyle w:val="Code"/>
            </w:pPr>
            <w:r w:rsidRPr="00184A95">
              <w:t>A</w:t>
            </w:r>
          </w:p>
        </w:tc>
        <w:tc>
          <w:tcPr>
            <w:tcW w:w="1555" w:type="dxa"/>
          </w:tcPr>
          <w:p w14:paraId="5E879FFA" w14:textId="726A4F84" w:rsidR="002A4F7E" w:rsidRPr="00184A95" w:rsidRDefault="002A4F7E" w:rsidP="002A4F7E">
            <w:pPr>
              <w:pStyle w:val="Code"/>
            </w:pPr>
            <w:r w:rsidRPr="00184A95">
              <w:t>H5T_STRING</w:t>
            </w:r>
          </w:p>
        </w:tc>
        <w:tc>
          <w:tcPr>
            <w:tcW w:w="543" w:type="dxa"/>
          </w:tcPr>
          <w:p w14:paraId="141114DC" w14:textId="73795CA8" w:rsidR="002A4F7E" w:rsidRPr="00184A95" w:rsidRDefault="002A4F7E" w:rsidP="002A4F7E">
            <w:pPr>
              <w:pStyle w:val="Code"/>
            </w:pPr>
            <w:r w:rsidRPr="00184A95">
              <w:t>1</w:t>
            </w:r>
          </w:p>
        </w:tc>
        <w:tc>
          <w:tcPr>
            <w:tcW w:w="2227" w:type="dxa"/>
          </w:tcPr>
          <w:p w14:paraId="6E5A09FF" w14:textId="070D52D2" w:rsidR="002A4F7E" w:rsidRPr="00184A95" w:rsidRDefault="003C0A29" w:rsidP="002A4F7E">
            <w:pPr>
              <w:pStyle w:val="Code"/>
            </w:pPr>
            <w:r>
              <w:t>“MFMC”</w:t>
            </w:r>
          </w:p>
        </w:tc>
      </w:tr>
      <w:tr w:rsidR="002A4F7E" w:rsidRPr="00184A95" w14:paraId="10104A42" w14:textId="77777777" w:rsidTr="003C0A29">
        <w:tc>
          <w:tcPr>
            <w:tcW w:w="3788" w:type="dxa"/>
          </w:tcPr>
          <w:p w14:paraId="52A6F314" w14:textId="322222B2" w:rsidR="002A4F7E" w:rsidRPr="00184A95" w:rsidRDefault="002A4F7E" w:rsidP="002A4F7E">
            <w:pPr>
              <w:pStyle w:val="Code"/>
            </w:pPr>
            <w:r w:rsidRPr="00184A95">
              <w:t>/VERSION</w:t>
            </w:r>
          </w:p>
        </w:tc>
        <w:tc>
          <w:tcPr>
            <w:tcW w:w="484" w:type="dxa"/>
          </w:tcPr>
          <w:p w14:paraId="69C82D84" w14:textId="6299CD78" w:rsidR="002A4F7E" w:rsidRPr="00184A95" w:rsidRDefault="002A4F7E" w:rsidP="002A4F7E">
            <w:pPr>
              <w:pStyle w:val="Code"/>
            </w:pPr>
            <w:r w:rsidRPr="00184A95">
              <w:t>M</w:t>
            </w:r>
          </w:p>
        </w:tc>
        <w:tc>
          <w:tcPr>
            <w:tcW w:w="484" w:type="dxa"/>
          </w:tcPr>
          <w:p w14:paraId="3F870655" w14:textId="416C6762" w:rsidR="002A4F7E" w:rsidRPr="00184A95" w:rsidRDefault="002A4F7E" w:rsidP="002A4F7E">
            <w:pPr>
              <w:pStyle w:val="Code"/>
            </w:pPr>
            <w:r w:rsidRPr="00184A95">
              <w:t>A</w:t>
            </w:r>
          </w:p>
        </w:tc>
        <w:tc>
          <w:tcPr>
            <w:tcW w:w="1555" w:type="dxa"/>
          </w:tcPr>
          <w:p w14:paraId="3A0ABB81" w14:textId="76C6FEED" w:rsidR="002A4F7E" w:rsidRPr="00184A95" w:rsidRDefault="002A4F7E" w:rsidP="002A4F7E">
            <w:pPr>
              <w:pStyle w:val="Code"/>
            </w:pPr>
            <w:r w:rsidRPr="00184A95">
              <w:t>H5T_STRING</w:t>
            </w:r>
          </w:p>
        </w:tc>
        <w:tc>
          <w:tcPr>
            <w:tcW w:w="543" w:type="dxa"/>
          </w:tcPr>
          <w:p w14:paraId="48C8086C" w14:textId="4B2ED29E" w:rsidR="002A4F7E" w:rsidRPr="00184A95" w:rsidRDefault="002A4F7E" w:rsidP="002A4F7E">
            <w:pPr>
              <w:pStyle w:val="Code"/>
            </w:pPr>
            <w:r w:rsidRPr="00184A95">
              <w:t>1</w:t>
            </w:r>
          </w:p>
        </w:tc>
        <w:tc>
          <w:tcPr>
            <w:tcW w:w="2227" w:type="dxa"/>
          </w:tcPr>
          <w:p w14:paraId="3CF7F8CB" w14:textId="5E52CF70" w:rsidR="002A4F7E" w:rsidRPr="00184A95" w:rsidRDefault="002A4F7E" w:rsidP="002A4F7E">
            <w:pPr>
              <w:pStyle w:val="Code"/>
            </w:pPr>
            <w:r w:rsidRPr="00184A95">
              <w:t>[1]</w:t>
            </w:r>
          </w:p>
        </w:tc>
      </w:tr>
      <w:tr w:rsidR="003C0A29" w:rsidRPr="00184A95" w14:paraId="3FC1F2A9" w14:textId="77777777" w:rsidTr="003C0A29">
        <w:tc>
          <w:tcPr>
            <w:tcW w:w="3788" w:type="dxa"/>
          </w:tcPr>
          <w:p w14:paraId="47A78634" w14:textId="22B48983" w:rsidR="003C0A29" w:rsidRPr="00184A95" w:rsidRDefault="003C0A29" w:rsidP="003C0A29">
            <w:pPr>
              <w:pStyle w:val="Code"/>
            </w:pPr>
            <w:r w:rsidRPr="00184A95">
              <w:t>/PROBE&lt;p&gt;/</w:t>
            </w:r>
            <w:r>
              <w:t>TYPE</w:t>
            </w:r>
          </w:p>
        </w:tc>
        <w:tc>
          <w:tcPr>
            <w:tcW w:w="484" w:type="dxa"/>
          </w:tcPr>
          <w:p w14:paraId="00D445C5" w14:textId="0007B714" w:rsidR="003C0A29" w:rsidRPr="00184A95" w:rsidRDefault="003C0A29" w:rsidP="003C0A29">
            <w:pPr>
              <w:pStyle w:val="Code"/>
            </w:pPr>
            <w:r w:rsidRPr="00184A95">
              <w:t>M</w:t>
            </w:r>
          </w:p>
        </w:tc>
        <w:tc>
          <w:tcPr>
            <w:tcW w:w="484" w:type="dxa"/>
          </w:tcPr>
          <w:p w14:paraId="6A8557FA" w14:textId="43071C0F" w:rsidR="003C0A29" w:rsidRPr="00184A95" w:rsidRDefault="003C0A29" w:rsidP="003C0A29">
            <w:pPr>
              <w:pStyle w:val="Code"/>
            </w:pPr>
            <w:r w:rsidRPr="00184A95">
              <w:t>A</w:t>
            </w:r>
          </w:p>
        </w:tc>
        <w:tc>
          <w:tcPr>
            <w:tcW w:w="1555" w:type="dxa"/>
          </w:tcPr>
          <w:p w14:paraId="188D019E" w14:textId="02CC4239" w:rsidR="003C0A29" w:rsidRPr="00184A95" w:rsidRDefault="003C0A29" w:rsidP="003C0A29">
            <w:pPr>
              <w:pStyle w:val="Code"/>
            </w:pPr>
            <w:r w:rsidRPr="00184A95">
              <w:t>H5T_STRING</w:t>
            </w:r>
          </w:p>
        </w:tc>
        <w:tc>
          <w:tcPr>
            <w:tcW w:w="543" w:type="dxa"/>
          </w:tcPr>
          <w:p w14:paraId="7483C9A3" w14:textId="71152C7E" w:rsidR="003C0A29" w:rsidRPr="00184A95" w:rsidRDefault="003C0A29" w:rsidP="003C0A29">
            <w:pPr>
              <w:pStyle w:val="Code"/>
            </w:pPr>
            <w:r w:rsidRPr="00184A95">
              <w:t>1</w:t>
            </w:r>
          </w:p>
        </w:tc>
        <w:tc>
          <w:tcPr>
            <w:tcW w:w="2227" w:type="dxa"/>
          </w:tcPr>
          <w:p w14:paraId="7EDB57BD" w14:textId="6F4FF426" w:rsidR="003C0A29" w:rsidRPr="00184A95" w:rsidRDefault="003C0A29" w:rsidP="003C0A29">
            <w:pPr>
              <w:pStyle w:val="Code"/>
            </w:pPr>
            <w:r>
              <w:t>“PROBE”</w:t>
            </w:r>
          </w:p>
        </w:tc>
      </w:tr>
      <w:tr w:rsidR="003C0A29" w:rsidRPr="00184A95" w14:paraId="12421E2A" w14:textId="77777777" w:rsidTr="003C0A29">
        <w:tc>
          <w:tcPr>
            <w:tcW w:w="3788" w:type="dxa"/>
          </w:tcPr>
          <w:p w14:paraId="66EEA938" w14:textId="77777777" w:rsidR="003C0A29" w:rsidRPr="00184A95" w:rsidRDefault="003C0A29" w:rsidP="003C0A29">
            <w:pPr>
              <w:pStyle w:val="Code"/>
            </w:pPr>
            <w:r w:rsidRPr="00184A95">
              <w:t>/PROBE&lt;p&gt;/ELEMENT_POSITION</w:t>
            </w:r>
          </w:p>
        </w:tc>
        <w:tc>
          <w:tcPr>
            <w:tcW w:w="484" w:type="dxa"/>
          </w:tcPr>
          <w:p w14:paraId="6CDEB071" w14:textId="77777777" w:rsidR="003C0A29" w:rsidRPr="00184A95" w:rsidRDefault="003C0A29" w:rsidP="003C0A29">
            <w:pPr>
              <w:pStyle w:val="Code"/>
            </w:pPr>
            <w:r w:rsidRPr="00184A95">
              <w:t>M</w:t>
            </w:r>
          </w:p>
        </w:tc>
        <w:tc>
          <w:tcPr>
            <w:tcW w:w="484" w:type="dxa"/>
          </w:tcPr>
          <w:p w14:paraId="3623DCDB" w14:textId="77777777" w:rsidR="003C0A29" w:rsidRPr="00184A95" w:rsidRDefault="003C0A29" w:rsidP="003C0A29">
            <w:pPr>
              <w:pStyle w:val="Code"/>
            </w:pPr>
            <w:r w:rsidRPr="00184A95">
              <w:t>D</w:t>
            </w:r>
          </w:p>
        </w:tc>
        <w:tc>
          <w:tcPr>
            <w:tcW w:w="1555" w:type="dxa"/>
          </w:tcPr>
          <w:p w14:paraId="18DC9680" w14:textId="77777777" w:rsidR="003C0A29" w:rsidRPr="00184A95" w:rsidRDefault="003C0A29" w:rsidP="003C0A29">
            <w:pPr>
              <w:pStyle w:val="Code"/>
            </w:pPr>
            <w:r w:rsidRPr="00184A95">
              <w:t>H5T_FLOAT</w:t>
            </w:r>
          </w:p>
        </w:tc>
        <w:tc>
          <w:tcPr>
            <w:tcW w:w="543" w:type="dxa"/>
          </w:tcPr>
          <w:p w14:paraId="61867747" w14:textId="77777777" w:rsidR="003C0A29" w:rsidRPr="00184A95" w:rsidRDefault="003C0A29" w:rsidP="003C0A29">
            <w:pPr>
              <w:pStyle w:val="Code"/>
            </w:pPr>
            <w:r w:rsidRPr="00184A95">
              <w:t>2</w:t>
            </w:r>
          </w:p>
        </w:tc>
        <w:tc>
          <w:tcPr>
            <w:tcW w:w="2227" w:type="dxa"/>
          </w:tcPr>
          <w:p w14:paraId="7E9AC345" w14:textId="2821B7EF" w:rsidR="003C0A29" w:rsidRPr="00184A95" w:rsidRDefault="003C0A29" w:rsidP="003C0A29">
            <w:pPr>
              <w:pStyle w:val="Code"/>
            </w:pPr>
            <w:r w:rsidRPr="00184A95">
              <w:t>[</w:t>
            </w:r>
            <w:proofErr w:type="gramStart"/>
            <w:r w:rsidRPr="00184A95">
              <w:t>3,N</w:t>
            </w:r>
            <w:proofErr w:type="gramEnd"/>
            <w:r w:rsidRPr="00184A95">
              <w:t>_E&lt;p&gt;]</w:t>
            </w:r>
          </w:p>
        </w:tc>
      </w:tr>
      <w:tr w:rsidR="003C0A29" w:rsidRPr="00184A95" w14:paraId="6AFDE978" w14:textId="77777777" w:rsidTr="003C0A29">
        <w:tc>
          <w:tcPr>
            <w:tcW w:w="3788" w:type="dxa"/>
          </w:tcPr>
          <w:p w14:paraId="0D8BDA8C" w14:textId="77777777" w:rsidR="003C0A29" w:rsidRPr="00184A95" w:rsidRDefault="003C0A29" w:rsidP="003C0A29">
            <w:pPr>
              <w:pStyle w:val="Code"/>
            </w:pPr>
            <w:r w:rsidRPr="00184A95">
              <w:t>/PROBE&lt;p&gt;/ELEMENT_MINOR</w:t>
            </w:r>
          </w:p>
        </w:tc>
        <w:tc>
          <w:tcPr>
            <w:tcW w:w="484" w:type="dxa"/>
          </w:tcPr>
          <w:p w14:paraId="494BE38F" w14:textId="77777777" w:rsidR="003C0A29" w:rsidRPr="00184A95" w:rsidRDefault="003C0A29" w:rsidP="003C0A29">
            <w:pPr>
              <w:pStyle w:val="Code"/>
            </w:pPr>
            <w:r w:rsidRPr="00184A95">
              <w:t>M</w:t>
            </w:r>
          </w:p>
        </w:tc>
        <w:tc>
          <w:tcPr>
            <w:tcW w:w="484" w:type="dxa"/>
          </w:tcPr>
          <w:p w14:paraId="7F65AF59" w14:textId="77777777" w:rsidR="003C0A29" w:rsidRPr="00184A95" w:rsidRDefault="003C0A29" w:rsidP="003C0A29">
            <w:pPr>
              <w:pStyle w:val="Code"/>
            </w:pPr>
            <w:r w:rsidRPr="00184A95">
              <w:t>D</w:t>
            </w:r>
          </w:p>
        </w:tc>
        <w:tc>
          <w:tcPr>
            <w:tcW w:w="1555" w:type="dxa"/>
          </w:tcPr>
          <w:p w14:paraId="7B04F7B1" w14:textId="77777777" w:rsidR="003C0A29" w:rsidRPr="00184A95" w:rsidRDefault="003C0A29" w:rsidP="003C0A29">
            <w:pPr>
              <w:pStyle w:val="Code"/>
            </w:pPr>
            <w:r w:rsidRPr="00184A95">
              <w:t>H5T_FLOAT</w:t>
            </w:r>
          </w:p>
        </w:tc>
        <w:tc>
          <w:tcPr>
            <w:tcW w:w="543" w:type="dxa"/>
          </w:tcPr>
          <w:p w14:paraId="089F4601" w14:textId="77777777" w:rsidR="003C0A29" w:rsidRPr="00184A95" w:rsidRDefault="003C0A29" w:rsidP="003C0A29">
            <w:pPr>
              <w:pStyle w:val="Code"/>
            </w:pPr>
            <w:r w:rsidRPr="00184A95">
              <w:t>2</w:t>
            </w:r>
          </w:p>
        </w:tc>
        <w:tc>
          <w:tcPr>
            <w:tcW w:w="2227" w:type="dxa"/>
          </w:tcPr>
          <w:p w14:paraId="614D3BD9" w14:textId="309A02F9" w:rsidR="003C0A29" w:rsidRPr="00184A95" w:rsidRDefault="003C0A29" w:rsidP="003C0A29">
            <w:pPr>
              <w:pStyle w:val="Code"/>
            </w:pPr>
            <w:r w:rsidRPr="00184A95">
              <w:t>[</w:t>
            </w:r>
            <w:proofErr w:type="gramStart"/>
            <w:r w:rsidRPr="00184A95">
              <w:t>3,N</w:t>
            </w:r>
            <w:proofErr w:type="gramEnd"/>
            <w:r w:rsidRPr="00184A95">
              <w:t>_E&lt;p&gt;]</w:t>
            </w:r>
          </w:p>
        </w:tc>
      </w:tr>
      <w:tr w:rsidR="003C0A29" w:rsidRPr="00184A95" w14:paraId="6557FDE4" w14:textId="77777777" w:rsidTr="003C0A29">
        <w:tc>
          <w:tcPr>
            <w:tcW w:w="3788" w:type="dxa"/>
          </w:tcPr>
          <w:p w14:paraId="29F2812E" w14:textId="77777777" w:rsidR="003C0A29" w:rsidRPr="00184A95" w:rsidRDefault="003C0A29" w:rsidP="003C0A29">
            <w:pPr>
              <w:pStyle w:val="Code"/>
            </w:pPr>
            <w:r w:rsidRPr="00184A95">
              <w:t>/PROBE&lt;p&gt;/ELEMENT_MAJOR</w:t>
            </w:r>
          </w:p>
        </w:tc>
        <w:tc>
          <w:tcPr>
            <w:tcW w:w="484" w:type="dxa"/>
          </w:tcPr>
          <w:p w14:paraId="57527A6E" w14:textId="77777777" w:rsidR="003C0A29" w:rsidRPr="00184A95" w:rsidRDefault="003C0A29" w:rsidP="003C0A29">
            <w:pPr>
              <w:pStyle w:val="Code"/>
            </w:pPr>
            <w:r w:rsidRPr="00184A95">
              <w:t>M</w:t>
            </w:r>
          </w:p>
        </w:tc>
        <w:tc>
          <w:tcPr>
            <w:tcW w:w="484" w:type="dxa"/>
          </w:tcPr>
          <w:p w14:paraId="122FBB0F" w14:textId="77777777" w:rsidR="003C0A29" w:rsidRPr="00184A95" w:rsidRDefault="003C0A29" w:rsidP="003C0A29">
            <w:pPr>
              <w:pStyle w:val="Code"/>
            </w:pPr>
            <w:r w:rsidRPr="00184A95">
              <w:t>D</w:t>
            </w:r>
          </w:p>
        </w:tc>
        <w:tc>
          <w:tcPr>
            <w:tcW w:w="1555" w:type="dxa"/>
          </w:tcPr>
          <w:p w14:paraId="4C27F3E8" w14:textId="77777777" w:rsidR="003C0A29" w:rsidRPr="00184A95" w:rsidRDefault="003C0A29" w:rsidP="003C0A29">
            <w:pPr>
              <w:pStyle w:val="Code"/>
            </w:pPr>
            <w:r w:rsidRPr="00184A95">
              <w:t>H5T_FLOAT</w:t>
            </w:r>
          </w:p>
        </w:tc>
        <w:tc>
          <w:tcPr>
            <w:tcW w:w="543" w:type="dxa"/>
          </w:tcPr>
          <w:p w14:paraId="33C4F3BB" w14:textId="77777777" w:rsidR="003C0A29" w:rsidRPr="00184A95" w:rsidRDefault="003C0A29" w:rsidP="003C0A29">
            <w:pPr>
              <w:pStyle w:val="Code"/>
            </w:pPr>
            <w:r w:rsidRPr="00184A95">
              <w:t>2</w:t>
            </w:r>
          </w:p>
        </w:tc>
        <w:tc>
          <w:tcPr>
            <w:tcW w:w="2227" w:type="dxa"/>
          </w:tcPr>
          <w:p w14:paraId="25C72EB8" w14:textId="1F70D84F" w:rsidR="003C0A29" w:rsidRPr="00184A95" w:rsidRDefault="003C0A29" w:rsidP="003C0A29">
            <w:pPr>
              <w:pStyle w:val="Code"/>
            </w:pPr>
            <w:r w:rsidRPr="00184A95">
              <w:t>[</w:t>
            </w:r>
            <w:proofErr w:type="gramStart"/>
            <w:r w:rsidRPr="00184A95">
              <w:t>3,N</w:t>
            </w:r>
            <w:proofErr w:type="gramEnd"/>
            <w:r w:rsidRPr="00184A95">
              <w:t>_E&lt;p&gt;]</w:t>
            </w:r>
          </w:p>
        </w:tc>
      </w:tr>
      <w:tr w:rsidR="003C0A29" w:rsidRPr="00184A95" w14:paraId="51900C41" w14:textId="77777777" w:rsidTr="003C0A29">
        <w:tc>
          <w:tcPr>
            <w:tcW w:w="3788" w:type="dxa"/>
          </w:tcPr>
          <w:p w14:paraId="7BB404BE" w14:textId="77777777" w:rsidR="003C0A29" w:rsidRPr="00184A95" w:rsidRDefault="003C0A29" w:rsidP="003C0A29">
            <w:pPr>
              <w:pStyle w:val="Code"/>
            </w:pPr>
            <w:r w:rsidRPr="00184A95">
              <w:t>/PROBE&lt;p&gt;/ELEMENT_SHAPE</w:t>
            </w:r>
          </w:p>
        </w:tc>
        <w:tc>
          <w:tcPr>
            <w:tcW w:w="484" w:type="dxa"/>
          </w:tcPr>
          <w:p w14:paraId="4426E2F6" w14:textId="77777777" w:rsidR="003C0A29" w:rsidRPr="00184A95" w:rsidRDefault="003C0A29" w:rsidP="003C0A29">
            <w:pPr>
              <w:pStyle w:val="Code"/>
            </w:pPr>
            <w:r w:rsidRPr="00184A95">
              <w:t>M</w:t>
            </w:r>
          </w:p>
        </w:tc>
        <w:tc>
          <w:tcPr>
            <w:tcW w:w="484" w:type="dxa"/>
          </w:tcPr>
          <w:p w14:paraId="22DDCD9D" w14:textId="77777777" w:rsidR="003C0A29" w:rsidRPr="00184A95" w:rsidRDefault="003C0A29" w:rsidP="003C0A29">
            <w:pPr>
              <w:pStyle w:val="Code"/>
            </w:pPr>
            <w:r w:rsidRPr="00184A95">
              <w:t>D</w:t>
            </w:r>
          </w:p>
        </w:tc>
        <w:tc>
          <w:tcPr>
            <w:tcW w:w="1555" w:type="dxa"/>
          </w:tcPr>
          <w:p w14:paraId="3225B622" w14:textId="77777777" w:rsidR="003C0A29" w:rsidRPr="00184A95" w:rsidRDefault="003C0A29" w:rsidP="003C0A29">
            <w:pPr>
              <w:pStyle w:val="Code"/>
            </w:pPr>
            <w:r w:rsidRPr="00184A95">
              <w:t>H5T_INTEGER</w:t>
            </w:r>
          </w:p>
        </w:tc>
        <w:tc>
          <w:tcPr>
            <w:tcW w:w="543" w:type="dxa"/>
          </w:tcPr>
          <w:p w14:paraId="6BC915BC" w14:textId="77777777" w:rsidR="003C0A29" w:rsidRPr="00184A95" w:rsidRDefault="003C0A29" w:rsidP="003C0A29">
            <w:pPr>
              <w:pStyle w:val="Code"/>
            </w:pPr>
            <w:r w:rsidRPr="00184A95">
              <w:t>1</w:t>
            </w:r>
          </w:p>
        </w:tc>
        <w:tc>
          <w:tcPr>
            <w:tcW w:w="2227" w:type="dxa"/>
          </w:tcPr>
          <w:p w14:paraId="1C53AFE8" w14:textId="77777777" w:rsidR="003C0A29" w:rsidRPr="00184A95" w:rsidRDefault="003C0A29" w:rsidP="003C0A29">
            <w:pPr>
              <w:pStyle w:val="Code"/>
            </w:pPr>
            <w:r w:rsidRPr="00184A95">
              <w:t>[N_E&lt;p&gt;]</w:t>
            </w:r>
          </w:p>
        </w:tc>
      </w:tr>
      <w:tr w:rsidR="003C0A29" w:rsidRPr="00184A95" w14:paraId="4E4C6FC8" w14:textId="77777777" w:rsidTr="003C0A29">
        <w:tc>
          <w:tcPr>
            <w:tcW w:w="3788" w:type="dxa"/>
          </w:tcPr>
          <w:p w14:paraId="1E330390" w14:textId="77777777" w:rsidR="003C0A29" w:rsidRPr="00184A95" w:rsidRDefault="003C0A29" w:rsidP="003C0A29">
            <w:pPr>
              <w:pStyle w:val="Code"/>
            </w:pPr>
            <w:r w:rsidRPr="00184A95">
              <w:t>/PROBE&lt;p&gt;/ELEMENT_RADIUS_OF_CURVATURE</w:t>
            </w:r>
          </w:p>
        </w:tc>
        <w:tc>
          <w:tcPr>
            <w:tcW w:w="484" w:type="dxa"/>
          </w:tcPr>
          <w:p w14:paraId="261C7F02" w14:textId="77777777" w:rsidR="003C0A29" w:rsidRPr="00184A95" w:rsidRDefault="003C0A29" w:rsidP="003C0A29">
            <w:pPr>
              <w:pStyle w:val="Code"/>
            </w:pPr>
            <w:r w:rsidRPr="00184A95">
              <w:t>O</w:t>
            </w:r>
          </w:p>
        </w:tc>
        <w:tc>
          <w:tcPr>
            <w:tcW w:w="484" w:type="dxa"/>
          </w:tcPr>
          <w:p w14:paraId="2E414572" w14:textId="77777777" w:rsidR="003C0A29" w:rsidRPr="00184A95" w:rsidRDefault="003C0A29" w:rsidP="003C0A29">
            <w:pPr>
              <w:pStyle w:val="Code"/>
            </w:pPr>
            <w:r w:rsidRPr="00184A95">
              <w:t>D</w:t>
            </w:r>
          </w:p>
        </w:tc>
        <w:tc>
          <w:tcPr>
            <w:tcW w:w="1555" w:type="dxa"/>
          </w:tcPr>
          <w:p w14:paraId="1911F877" w14:textId="77777777" w:rsidR="003C0A29" w:rsidRPr="00184A95" w:rsidRDefault="003C0A29" w:rsidP="003C0A29">
            <w:pPr>
              <w:pStyle w:val="Code"/>
            </w:pPr>
            <w:r w:rsidRPr="00184A95">
              <w:t>H5T_FLOAT</w:t>
            </w:r>
          </w:p>
        </w:tc>
        <w:tc>
          <w:tcPr>
            <w:tcW w:w="543" w:type="dxa"/>
          </w:tcPr>
          <w:p w14:paraId="61759CBC" w14:textId="77777777" w:rsidR="003C0A29" w:rsidRPr="00184A95" w:rsidRDefault="003C0A29" w:rsidP="003C0A29">
            <w:pPr>
              <w:pStyle w:val="Code"/>
            </w:pPr>
            <w:r w:rsidRPr="00184A95">
              <w:t>1</w:t>
            </w:r>
          </w:p>
        </w:tc>
        <w:tc>
          <w:tcPr>
            <w:tcW w:w="2227" w:type="dxa"/>
          </w:tcPr>
          <w:p w14:paraId="780AB847" w14:textId="77777777" w:rsidR="003C0A29" w:rsidRPr="00184A95" w:rsidRDefault="003C0A29" w:rsidP="003C0A29">
            <w:pPr>
              <w:pStyle w:val="Code"/>
            </w:pPr>
            <w:r w:rsidRPr="00184A95">
              <w:t>[N_E&lt;p&gt;]</w:t>
            </w:r>
          </w:p>
        </w:tc>
      </w:tr>
      <w:tr w:rsidR="003C0A29" w:rsidRPr="00184A95" w14:paraId="6BFEFB65" w14:textId="77777777" w:rsidTr="003C0A29">
        <w:tc>
          <w:tcPr>
            <w:tcW w:w="3788" w:type="dxa"/>
          </w:tcPr>
          <w:p w14:paraId="65692C63" w14:textId="77777777" w:rsidR="003C0A29" w:rsidRPr="00184A95" w:rsidRDefault="003C0A29" w:rsidP="003C0A29">
            <w:pPr>
              <w:pStyle w:val="Code"/>
            </w:pPr>
            <w:r w:rsidRPr="00184A95">
              <w:t>/PROBE&lt;p&gt;/ELEMENT_AXIS_OF_CURVATURE</w:t>
            </w:r>
          </w:p>
        </w:tc>
        <w:tc>
          <w:tcPr>
            <w:tcW w:w="484" w:type="dxa"/>
          </w:tcPr>
          <w:p w14:paraId="0ED8BEEA" w14:textId="77777777" w:rsidR="003C0A29" w:rsidRPr="00184A95" w:rsidRDefault="003C0A29" w:rsidP="003C0A29">
            <w:pPr>
              <w:pStyle w:val="Code"/>
            </w:pPr>
            <w:r w:rsidRPr="00184A95">
              <w:t>O</w:t>
            </w:r>
          </w:p>
        </w:tc>
        <w:tc>
          <w:tcPr>
            <w:tcW w:w="484" w:type="dxa"/>
          </w:tcPr>
          <w:p w14:paraId="2C20CE88" w14:textId="77777777" w:rsidR="003C0A29" w:rsidRPr="00184A95" w:rsidRDefault="003C0A29" w:rsidP="003C0A29">
            <w:pPr>
              <w:pStyle w:val="Code"/>
            </w:pPr>
            <w:r w:rsidRPr="00184A95">
              <w:t>D</w:t>
            </w:r>
          </w:p>
        </w:tc>
        <w:tc>
          <w:tcPr>
            <w:tcW w:w="1555" w:type="dxa"/>
          </w:tcPr>
          <w:p w14:paraId="01A001BD" w14:textId="77777777" w:rsidR="003C0A29" w:rsidRPr="00184A95" w:rsidRDefault="003C0A29" w:rsidP="003C0A29">
            <w:pPr>
              <w:pStyle w:val="Code"/>
            </w:pPr>
            <w:r w:rsidRPr="00184A95">
              <w:t>H5T_FLOAT</w:t>
            </w:r>
          </w:p>
        </w:tc>
        <w:tc>
          <w:tcPr>
            <w:tcW w:w="543" w:type="dxa"/>
          </w:tcPr>
          <w:p w14:paraId="726F6A54" w14:textId="77777777" w:rsidR="003C0A29" w:rsidRPr="00184A95" w:rsidRDefault="003C0A29" w:rsidP="003C0A29">
            <w:pPr>
              <w:pStyle w:val="Code"/>
            </w:pPr>
            <w:r w:rsidRPr="00184A95">
              <w:t>2</w:t>
            </w:r>
          </w:p>
        </w:tc>
        <w:tc>
          <w:tcPr>
            <w:tcW w:w="2227" w:type="dxa"/>
          </w:tcPr>
          <w:p w14:paraId="374EFAF9" w14:textId="47271DF9" w:rsidR="003C0A29" w:rsidRPr="00184A95" w:rsidRDefault="003C0A29" w:rsidP="003C0A29">
            <w:pPr>
              <w:pStyle w:val="Code"/>
            </w:pPr>
            <w:r w:rsidRPr="00184A95">
              <w:t>[</w:t>
            </w:r>
            <w:proofErr w:type="gramStart"/>
            <w:r w:rsidRPr="00184A95">
              <w:t>3,N</w:t>
            </w:r>
            <w:proofErr w:type="gramEnd"/>
            <w:r w:rsidRPr="00184A95">
              <w:t>_E&lt;p&gt;]</w:t>
            </w:r>
          </w:p>
        </w:tc>
      </w:tr>
      <w:tr w:rsidR="003C0A29" w:rsidRPr="00184A95" w14:paraId="4DD1D715" w14:textId="77777777" w:rsidTr="003C0A29">
        <w:tc>
          <w:tcPr>
            <w:tcW w:w="3788" w:type="dxa"/>
          </w:tcPr>
          <w:p w14:paraId="2FFF42D6" w14:textId="77777777" w:rsidR="003C0A29" w:rsidRPr="00184A95" w:rsidRDefault="003C0A29" w:rsidP="003C0A29">
            <w:pPr>
              <w:pStyle w:val="Code"/>
            </w:pPr>
            <w:r w:rsidRPr="00184A95">
              <w:t>/PROBE&lt;p&gt;/WEDGE_SURFACE_POINT</w:t>
            </w:r>
          </w:p>
        </w:tc>
        <w:tc>
          <w:tcPr>
            <w:tcW w:w="484" w:type="dxa"/>
          </w:tcPr>
          <w:p w14:paraId="6EB3CA01" w14:textId="77777777" w:rsidR="003C0A29" w:rsidRPr="00184A95" w:rsidRDefault="003C0A29" w:rsidP="003C0A29">
            <w:pPr>
              <w:pStyle w:val="Code"/>
            </w:pPr>
            <w:r w:rsidRPr="00184A95">
              <w:t>O</w:t>
            </w:r>
          </w:p>
        </w:tc>
        <w:tc>
          <w:tcPr>
            <w:tcW w:w="484" w:type="dxa"/>
          </w:tcPr>
          <w:p w14:paraId="02598666" w14:textId="77777777" w:rsidR="003C0A29" w:rsidRPr="00184A95" w:rsidRDefault="003C0A29" w:rsidP="003C0A29">
            <w:pPr>
              <w:pStyle w:val="Code"/>
            </w:pPr>
            <w:r w:rsidRPr="00184A95">
              <w:t>A</w:t>
            </w:r>
          </w:p>
        </w:tc>
        <w:tc>
          <w:tcPr>
            <w:tcW w:w="1555" w:type="dxa"/>
          </w:tcPr>
          <w:p w14:paraId="3F859840" w14:textId="77777777" w:rsidR="003C0A29" w:rsidRPr="00184A95" w:rsidRDefault="003C0A29" w:rsidP="003C0A29">
            <w:pPr>
              <w:pStyle w:val="Code"/>
            </w:pPr>
            <w:r w:rsidRPr="00184A95">
              <w:t>H5T_FLOAT</w:t>
            </w:r>
          </w:p>
        </w:tc>
        <w:tc>
          <w:tcPr>
            <w:tcW w:w="543" w:type="dxa"/>
          </w:tcPr>
          <w:p w14:paraId="032E94A4" w14:textId="77777777" w:rsidR="003C0A29" w:rsidRPr="00184A95" w:rsidRDefault="003C0A29" w:rsidP="003C0A29">
            <w:pPr>
              <w:pStyle w:val="Code"/>
            </w:pPr>
            <w:r w:rsidRPr="00184A95">
              <w:t>1</w:t>
            </w:r>
          </w:p>
        </w:tc>
        <w:tc>
          <w:tcPr>
            <w:tcW w:w="2227" w:type="dxa"/>
          </w:tcPr>
          <w:p w14:paraId="2D090356" w14:textId="77777777" w:rsidR="003C0A29" w:rsidRPr="00184A95" w:rsidRDefault="003C0A29" w:rsidP="003C0A29">
            <w:pPr>
              <w:pStyle w:val="Code"/>
            </w:pPr>
            <w:r w:rsidRPr="00184A95">
              <w:t>[3]</w:t>
            </w:r>
          </w:p>
        </w:tc>
      </w:tr>
      <w:tr w:rsidR="003C0A29" w:rsidRPr="00184A95" w14:paraId="386E8279" w14:textId="77777777" w:rsidTr="003C0A29">
        <w:tc>
          <w:tcPr>
            <w:tcW w:w="3788" w:type="dxa"/>
          </w:tcPr>
          <w:p w14:paraId="06350D22" w14:textId="77777777" w:rsidR="003C0A29" w:rsidRPr="00184A95" w:rsidRDefault="003C0A29" w:rsidP="003C0A29">
            <w:pPr>
              <w:pStyle w:val="Code"/>
            </w:pPr>
            <w:r w:rsidRPr="00184A95">
              <w:t>/PROBE&lt;p&gt;/WEDGE_SURFACE_NORMAL</w:t>
            </w:r>
          </w:p>
        </w:tc>
        <w:tc>
          <w:tcPr>
            <w:tcW w:w="484" w:type="dxa"/>
          </w:tcPr>
          <w:p w14:paraId="3C459649" w14:textId="77777777" w:rsidR="003C0A29" w:rsidRPr="00184A95" w:rsidRDefault="003C0A29" w:rsidP="003C0A29">
            <w:pPr>
              <w:pStyle w:val="Code"/>
            </w:pPr>
            <w:r w:rsidRPr="00184A95">
              <w:t>O</w:t>
            </w:r>
          </w:p>
        </w:tc>
        <w:tc>
          <w:tcPr>
            <w:tcW w:w="484" w:type="dxa"/>
          </w:tcPr>
          <w:p w14:paraId="54A34C8E" w14:textId="77777777" w:rsidR="003C0A29" w:rsidRPr="00184A95" w:rsidRDefault="003C0A29" w:rsidP="003C0A29">
            <w:pPr>
              <w:pStyle w:val="Code"/>
            </w:pPr>
            <w:r w:rsidRPr="00184A95">
              <w:t>A</w:t>
            </w:r>
          </w:p>
        </w:tc>
        <w:tc>
          <w:tcPr>
            <w:tcW w:w="1555" w:type="dxa"/>
          </w:tcPr>
          <w:p w14:paraId="17BCBBDB" w14:textId="77777777" w:rsidR="003C0A29" w:rsidRPr="00184A95" w:rsidRDefault="003C0A29" w:rsidP="003C0A29">
            <w:pPr>
              <w:pStyle w:val="Code"/>
            </w:pPr>
            <w:r w:rsidRPr="00184A95">
              <w:t>H5T_FLOAT</w:t>
            </w:r>
          </w:p>
        </w:tc>
        <w:tc>
          <w:tcPr>
            <w:tcW w:w="543" w:type="dxa"/>
          </w:tcPr>
          <w:p w14:paraId="3E7F72FC" w14:textId="77777777" w:rsidR="003C0A29" w:rsidRPr="00184A95" w:rsidRDefault="003C0A29" w:rsidP="003C0A29">
            <w:pPr>
              <w:pStyle w:val="Code"/>
            </w:pPr>
            <w:r w:rsidRPr="00184A95">
              <w:t>1</w:t>
            </w:r>
          </w:p>
        </w:tc>
        <w:tc>
          <w:tcPr>
            <w:tcW w:w="2227" w:type="dxa"/>
          </w:tcPr>
          <w:p w14:paraId="3A6B10C1" w14:textId="77777777" w:rsidR="003C0A29" w:rsidRPr="00184A95" w:rsidRDefault="003C0A29" w:rsidP="003C0A29">
            <w:pPr>
              <w:pStyle w:val="Code"/>
            </w:pPr>
            <w:r w:rsidRPr="00184A95">
              <w:t>[3]</w:t>
            </w:r>
          </w:p>
        </w:tc>
      </w:tr>
      <w:tr w:rsidR="003C0A29" w:rsidRPr="00184A95" w14:paraId="652DA4DD" w14:textId="77777777" w:rsidTr="003C0A29">
        <w:tc>
          <w:tcPr>
            <w:tcW w:w="3788" w:type="dxa"/>
          </w:tcPr>
          <w:p w14:paraId="029024F1" w14:textId="77777777" w:rsidR="003C0A29" w:rsidRPr="00184A95" w:rsidRDefault="003C0A29" w:rsidP="003C0A29">
            <w:pPr>
              <w:pStyle w:val="Code"/>
            </w:pPr>
            <w:r w:rsidRPr="00184A95">
              <w:t>/PROBE&lt;p&gt;/DEAD_ELEMENT</w:t>
            </w:r>
          </w:p>
        </w:tc>
        <w:tc>
          <w:tcPr>
            <w:tcW w:w="484" w:type="dxa"/>
          </w:tcPr>
          <w:p w14:paraId="6EE5E1E1" w14:textId="77777777" w:rsidR="003C0A29" w:rsidRPr="00184A95" w:rsidRDefault="003C0A29" w:rsidP="003C0A29">
            <w:pPr>
              <w:pStyle w:val="Code"/>
            </w:pPr>
            <w:r w:rsidRPr="00184A95">
              <w:t>O</w:t>
            </w:r>
          </w:p>
        </w:tc>
        <w:tc>
          <w:tcPr>
            <w:tcW w:w="484" w:type="dxa"/>
          </w:tcPr>
          <w:p w14:paraId="041754A7" w14:textId="77777777" w:rsidR="003C0A29" w:rsidRPr="00184A95" w:rsidRDefault="003C0A29" w:rsidP="003C0A29">
            <w:pPr>
              <w:pStyle w:val="Code"/>
            </w:pPr>
            <w:r w:rsidRPr="00184A95">
              <w:t>D</w:t>
            </w:r>
          </w:p>
        </w:tc>
        <w:tc>
          <w:tcPr>
            <w:tcW w:w="1555" w:type="dxa"/>
          </w:tcPr>
          <w:p w14:paraId="0E17420B" w14:textId="77777777" w:rsidR="003C0A29" w:rsidRPr="00184A95" w:rsidRDefault="003C0A29" w:rsidP="003C0A29">
            <w:pPr>
              <w:pStyle w:val="Code"/>
            </w:pPr>
            <w:r w:rsidRPr="00184A95">
              <w:t>H5T_INTEGER</w:t>
            </w:r>
          </w:p>
        </w:tc>
        <w:tc>
          <w:tcPr>
            <w:tcW w:w="543" w:type="dxa"/>
          </w:tcPr>
          <w:p w14:paraId="2D4D5C64" w14:textId="77777777" w:rsidR="003C0A29" w:rsidRPr="00184A95" w:rsidRDefault="003C0A29" w:rsidP="003C0A29">
            <w:pPr>
              <w:pStyle w:val="Code"/>
            </w:pPr>
            <w:r w:rsidRPr="00184A95">
              <w:t>1</w:t>
            </w:r>
          </w:p>
        </w:tc>
        <w:tc>
          <w:tcPr>
            <w:tcW w:w="2227" w:type="dxa"/>
          </w:tcPr>
          <w:p w14:paraId="0BDE2B3E" w14:textId="77777777" w:rsidR="003C0A29" w:rsidRPr="00184A95" w:rsidRDefault="003C0A29" w:rsidP="003C0A29">
            <w:pPr>
              <w:pStyle w:val="Code"/>
            </w:pPr>
            <w:r w:rsidRPr="00184A95">
              <w:t>[N_E&lt;p&gt;]</w:t>
            </w:r>
          </w:p>
        </w:tc>
      </w:tr>
      <w:tr w:rsidR="003C0A29" w:rsidRPr="00184A95" w14:paraId="0391DB48" w14:textId="77777777" w:rsidTr="003C0A29">
        <w:tc>
          <w:tcPr>
            <w:tcW w:w="3788" w:type="dxa"/>
          </w:tcPr>
          <w:p w14:paraId="231AAD18" w14:textId="77777777" w:rsidR="003C0A29" w:rsidRPr="00184A95" w:rsidRDefault="003C0A29" w:rsidP="003C0A29">
            <w:pPr>
              <w:pStyle w:val="Code"/>
            </w:pPr>
            <w:r w:rsidRPr="00184A95">
              <w:t>/PROBE&lt;p&gt;/CENTRE_FREQUENCY</w:t>
            </w:r>
          </w:p>
        </w:tc>
        <w:tc>
          <w:tcPr>
            <w:tcW w:w="484" w:type="dxa"/>
          </w:tcPr>
          <w:p w14:paraId="516F4065" w14:textId="77777777" w:rsidR="003C0A29" w:rsidRPr="00184A95" w:rsidRDefault="003C0A29" w:rsidP="003C0A29">
            <w:pPr>
              <w:pStyle w:val="Code"/>
            </w:pPr>
            <w:r w:rsidRPr="00184A95">
              <w:t>M</w:t>
            </w:r>
          </w:p>
        </w:tc>
        <w:tc>
          <w:tcPr>
            <w:tcW w:w="484" w:type="dxa"/>
          </w:tcPr>
          <w:p w14:paraId="340631E4" w14:textId="77777777" w:rsidR="003C0A29" w:rsidRPr="00184A95" w:rsidRDefault="003C0A29" w:rsidP="003C0A29">
            <w:pPr>
              <w:pStyle w:val="Code"/>
            </w:pPr>
            <w:r w:rsidRPr="00184A95">
              <w:t>A</w:t>
            </w:r>
          </w:p>
        </w:tc>
        <w:tc>
          <w:tcPr>
            <w:tcW w:w="1555" w:type="dxa"/>
          </w:tcPr>
          <w:p w14:paraId="6CB4D171" w14:textId="77777777" w:rsidR="003C0A29" w:rsidRPr="00184A95" w:rsidRDefault="003C0A29" w:rsidP="003C0A29">
            <w:pPr>
              <w:pStyle w:val="Code"/>
            </w:pPr>
            <w:r w:rsidRPr="00184A95">
              <w:t>H5T_FLOAT</w:t>
            </w:r>
          </w:p>
        </w:tc>
        <w:tc>
          <w:tcPr>
            <w:tcW w:w="543" w:type="dxa"/>
          </w:tcPr>
          <w:p w14:paraId="6FD3BF2E" w14:textId="77777777" w:rsidR="003C0A29" w:rsidRPr="00184A95" w:rsidRDefault="003C0A29" w:rsidP="003C0A29">
            <w:pPr>
              <w:pStyle w:val="Code"/>
            </w:pPr>
            <w:r w:rsidRPr="00184A95">
              <w:t>1</w:t>
            </w:r>
          </w:p>
        </w:tc>
        <w:tc>
          <w:tcPr>
            <w:tcW w:w="2227" w:type="dxa"/>
          </w:tcPr>
          <w:p w14:paraId="295A2D8A" w14:textId="77777777" w:rsidR="003C0A29" w:rsidRPr="00184A95" w:rsidRDefault="003C0A29" w:rsidP="003C0A29">
            <w:pPr>
              <w:pStyle w:val="Code"/>
            </w:pPr>
            <w:r w:rsidRPr="00184A95">
              <w:t>[1]</w:t>
            </w:r>
          </w:p>
        </w:tc>
      </w:tr>
      <w:tr w:rsidR="003C0A29" w:rsidRPr="00184A95" w14:paraId="2C738CB8" w14:textId="77777777" w:rsidTr="003C0A29">
        <w:tc>
          <w:tcPr>
            <w:tcW w:w="3788" w:type="dxa"/>
          </w:tcPr>
          <w:p w14:paraId="0D960BF6" w14:textId="77777777" w:rsidR="003C0A29" w:rsidRPr="00184A95" w:rsidRDefault="003C0A29" w:rsidP="003C0A29">
            <w:pPr>
              <w:pStyle w:val="Code"/>
            </w:pPr>
            <w:r w:rsidRPr="00184A95">
              <w:t>/PROBE&lt;p&gt;/BANDWIDTH</w:t>
            </w:r>
          </w:p>
        </w:tc>
        <w:tc>
          <w:tcPr>
            <w:tcW w:w="484" w:type="dxa"/>
          </w:tcPr>
          <w:p w14:paraId="505595B0" w14:textId="77777777" w:rsidR="003C0A29" w:rsidRPr="00184A95" w:rsidRDefault="003C0A29" w:rsidP="003C0A29">
            <w:pPr>
              <w:pStyle w:val="Code"/>
            </w:pPr>
            <w:r w:rsidRPr="00184A95">
              <w:t>O</w:t>
            </w:r>
          </w:p>
        </w:tc>
        <w:tc>
          <w:tcPr>
            <w:tcW w:w="484" w:type="dxa"/>
          </w:tcPr>
          <w:p w14:paraId="7E5C590D" w14:textId="77777777" w:rsidR="003C0A29" w:rsidRPr="00184A95" w:rsidRDefault="003C0A29" w:rsidP="003C0A29">
            <w:pPr>
              <w:pStyle w:val="Code"/>
            </w:pPr>
            <w:r w:rsidRPr="00184A95">
              <w:t>A</w:t>
            </w:r>
          </w:p>
        </w:tc>
        <w:tc>
          <w:tcPr>
            <w:tcW w:w="1555" w:type="dxa"/>
          </w:tcPr>
          <w:p w14:paraId="37D138F1" w14:textId="77777777" w:rsidR="003C0A29" w:rsidRPr="00184A95" w:rsidRDefault="003C0A29" w:rsidP="003C0A29">
            <w:pPr>
              <w:pStyle w:val="Code"/>
            </w:pPr>
            <w:r w:rsidRPr="00184A95">
              <w:t>H5T_FLOAT</w:t>
            </w:r>
          </w:p>
        </w:tc>
        <w:tc>
          <w:tcPr>
            <w:tcW w:w="543" w:type="dxa"/>
          </w:tcPr>
          <w:p w14:paraId="70823AB5" w14:textId="77777777" w:rsidR="003C0A29" w:rsidRPr="00184A95" w:rsidRDefault="003C0A29" w:rsidP="003C0A29">
            <w:pPr>
              <w:pStyle w:val="Code"/>
            </w:pPr>
            <w:r w:rsidRPr="00184A95">
              <w:t>1</w:t>
            </w:r>
          </w:p>
        </w:tc>
        <w:tc>
          <w:tcPr>
            <w:tcW w:w="2227" w:type="dxa"/>
          </w:tcPr>
          <w:p w14:paraId="4F1324B1" w14:textId="77777777" w:rsidR="003C0A29" w:rsidRPr="00184A95" w:rsidRDefault="003C0A29" w:rsidP="003C0A29">
            <w:pPr>
              <w:pStyle w:val="Code"/>
            </w:pPr>
            <w:r w:rsidRPr="00184A95">
              <w:t>[1]</w:t>
            </w:r>
          </w:p>
        </w:tc>
      </w:tr>
      <w:tr w:rsidR="003C0A29" w:rsidRPr="00184A95" w14:paraId="22555F24" w14:textId="77777777" w:rsidTr="003C0A29">
        <w:tc>
          <w:tcPr>
            <w:tcW w:w="3788" w:type="dxa"/>
          </w:tcPr>
          <w:p w14:paraId="67EA3054" w14:textId="77777777" w:rsidR="003C0A29" w:rsidRPr="00184A95" w:rsidRDefault="003C0A29" w:rsidP="003C0A29">
            <w:pPr>
              <w:pStyle w:val="Code"/>
            </w:pPr>
            <w:r w:rsidRPr="00184A95">
              <w:t>/PROBE&lt;p&gt;/PROBE_MANUFACTURER</w:t>
            </w:r>
          </w:p>
        </w:tc>
        <w:tc>
          <w:tcPr>
            <w:tcW w:w="484" w:type="dxa"/>
          </w:tcPr>
          <w:p w14:paraId="1E4CFD48" w14:textId="77777777" w:rsidR="003C0A29" w:rsidRPr="00184A95" w:rsidRDefault="003C0A29" w:rsidP="003C0A29">
            <w:pPr>
              <w:pStyle w:val="Code"/>
            </w:pPr>
            <w:r w:rsidRPr="00184A95">
              <w:t>O</w:t>
            </w:r>
          </w:p>
        </w:tc>
        <w:tc>
          <w:tcPr>
            <w:tcW w:w="484" w:type="dxa"/>
          </w:tcPr>
          <w:p w14:paraId="0A9D62D0" w14:textId="77777777" w:rsidR="003C0A29" w:rsidRPr="00184A95" w:rsidRDefault="003C0A29" w:rsidP="003C0A29">
            <w:pPr>
              <w:pStyle w:val="Code"/>
            </w:pPr>
            <w:r w:rsidRPr="00184A95">
              <w:t>A</w:t>
            </w:r>
          </w:p>
        </w:tc>
        <w:tc>
          <w:tcPr>
            <w:tcW w:w="1555" w:type="dxa"/>
          </w:tcPr>
          <w:p w14:paraId="52E48D1E" w14:textId="77777777" w:rsidR="003C0A29" w:rsidRPr="00184A95" w:rsidRDefault="003C0A29" w:rsidP="003C0A29">
            <w:pPr>
              <w:pStyle w:val="Code"/>
            </w:pPr>
            <w:r w:rsidRPr="00184A95">
              <w:t>H5T_STRING</w:t>
            </w:r>
          </w:p>
        </w:tc>
        <w:tc>
          <w:tcPr>
            <w:tcW w:w="543" w:type="dxa"/>
          </w:tcPr>
          <w:p w14:paraId="2506A3A6" w14:textId="77777777" w:rsidR="003C0A29" w:rsidRPr="00184A95" w:rsidRDefault="003C0A29" w:rsidP="003C0A29">
            <w:pPr>
              <w:pStyle w:val="Code"/>
            </w:pPr>
            <w:r w:rsidRPr="00184A95">
              <w:t>1</w:t>
            </w:r>
          </w:p>
        </w:tc>
        <w:tc>
          <w:tcPr>
            <w:tcW w:w="2227" w:type="dxa"/>
          </w:tcPr>
          <w:p w14:paraId="0AC0D26D" w14:textId="77777777" w:rsidR="003C0A29" w:rsidRPr="00184A95" w:rsidRDefault="003C0A29" w:rsidP="003C0A29">
            <w:pPr>
              <w:pStyle w:val="Code"/>
            </w:pPr>
            <w:r w:rsidRPr="00184A95">
              <w:t>[1]</w:t>
            </w:r>
          </w:p>
        </w:tc>
      </w:tr>
      <w:tr w:rsidR="003C0A29" w:rsidRPr="00184A95" w14:paraId="4C3AEBC9" w14:textId="77777777" w:rsidTr="003C0A29">
        <w:tc>
          <w:tcPr>
            <w:tcW w:w="3788" w:type="dxa"/>
          </w:tcPr>
          <w:p w14:paraId="402F9CC1" w14:textId="77777777" w:rsidR="003C0A29" w:rsidRPr="00184A95" w:rsidRDefault="003C0A29" w:rsidP="003C0A29">
            <w:pPr>
              <w:pStyle w:val="Code"/>
            </w:pPr>
            <w:r w:rsidRPr="00184A95">
              <w:t>/PROBE&lt;p&gt;/PROBE_SERIAL_NUMBER</w:t>
            </w:r>
          </w:p>
        </w:tc>
        <w:tc>
          <w:tcPr>
            <w:tcW w:w="484" w:type="dxa"/>
          </w:tcPr>
          <w:p w14:paraId="7D9D662F" w14:textId="77777777" w:rsidR="003C0A29" w:rsidRPr="00184A95" w:rsidRDefault="003C0A29" w:rsidP="003C0A29">
            <w:pPr>
              <w:pStyle w:val="Code"/>
            </w:pPr>
            <w:r w:rsidRPr="00184A95">
              <w:t>O</w:t>
            </w:r>
          </w:p>
        </w:tc>
        <w:tc>
          <w:tcPr>
            <w:tcW w:w="484" w:type="dxa"/>
          </w:tcPr>
          <w:p w14:paraId="1A66239F" w14:textId="77777777" w:rsidR="003C0A29" w:rsidRPr="00184A95" w:rsidRDefault="003C0A29" w:rsidP="003C0A29">
            <w:pPr>
              <w:pStyle w:val="Code"/>
            </w:pPr>
            <w:r w:rsidRPr="00184A95">
              <w:t>A</w:t>
            </w:r>
          </w:p>
        </w:tc>
        <w:tc>
          <w:tcPr>
            <w:tcW w:w="1555" w:type="dxa"/>
          </w:tcPr>
          <w:p w14:paraId="5B7138B1" w14:textId="77777777" w:rsidR="003C0A29" w:rsidRPr="00184A95" w:rsidRDefault="003C0A29" w:rsidP="003C0A29">
            <w:pPr>
              <w:pStyle w:val="Code"/>
            </w:pPr>
            <w:r w:rsidRPr="00184A95">
              <w:t>H5T_STRING</w:t>
            </w:r>
          </w:p>
        </w:tc>
        <w:tc>
          <w:tcPr>
            <w:tcW w:w="543" w:type="dxa"/>
          </w:tcPr>
          <w:p w14:paraId="2198C567" w14:textId="77777777" w:rsidR="003C0A29" w:rsidRPr="00184A95" w:rsidRDefault="003C0A29" w:rsidP="003C0A29">
            <w:pPr>
              <w:pStyle w:val="Code"/>
            </w:pPr>
            <w:r w:rsidRPr="00184A95">
              <w:t>1</w:t>
            </w:r>
          </w:p>
        </w:tc>
        <w:tc>
          <w:tcPr>
            <w:tcW w:w="2227" w:type="dxa"/>
          </w:tcPr>
          <w:p w14:paraId="7CD9D7DB" w14:textId="77777777" w:rsidR="003C0A29" w:rsidRPr="00184A95" w:rsidRDefault="003C0A29" w:rsidP="003C0A29">
            <w:pPr>
              <w:pStyle w:val="Code"/>
            </w:pPr>
            <w:r w:rsidRPr="00184A95">
              <w:t>[1]</w:t>
            </w:r>
          </w:p>
        </w:tc>
      </w:tr>
      <w:tr w:rsidR="003C0A29" w:rsidRPr="00184A95" w14:paraId="0CB37EB7" w14:textId="77777777" w:rsidTr="003C0A29">
        <w:tc>
          <w:tcPr>
            <w:tcW w:w="3788" w:type="dxa"/>
          </w:tcPr>
          <w:p w14:paraId="0B746859" w14:textId="77777777" w:rsidR="003C0A29" w:rsidRPr="00184A95" w:rsidRDefault="003C0A29" w:rsidP="003C0A29">
            <w:pPr>
              <w:pStyle w:val="Code"/>
            </w:pPr>
            <w:r w:rsidRPr="00184A95">
              <w:t>/PROBE&lt;p&gt;/PROBE_TAG</w:t>
            </w:r>
          </w:p>
        </w:tc>
        <w:tc>
          <w:tcPr>
            <w:tcW w:w="484" w:type="dxa"/>
          </w:tcPr>
          <w:p w14:paraId="0BD3C825" w14:textId="77777777" w:rsidR="003C0A29" w:rsidRPr="00184A95" w:rsidRDefault="003C0A29" w:rsidP="003C0A29">
            <w:pPr>
              <w:pStyle w:val="Code"/>
            </w:pPr>
            <w:r w:rsidRPr="00184A95">
              <w:t>O</w:t>
            </w:r>
          </w:p>
        </w:tc>
        <w:tc>
          <w:tcPr>
            <w:tcW w:w="484" w:type="dxa"/>
          </w:tcPr>
          <w:p w14:paraId="56B1F48E" w14:textId="77777777" w:rsidR="003C0A29" w:rsidRPr="00184A95" w:rsidRDefault="003C0A29" w:rsidP="003C0A29">
            <w:pPr>
              <w:pStyle w:val="Code"/>
            </w:pPr>
            <w:r w:rsidRPr="00184A95">
              <w:t>A</w:t>
            </w:r>
          </w:p>
        </w:tc>
        <w:tc>
          <w:tcPr>
            <w:tcW w:w="1555" w:type="dxa"/>
          </w:tcPr>
          <w:p w14:paraId="03FFBF82" w14:textId="77777777" w:rsidR="003C0A29" w:rsidRPr="00184A95" w:rsidRDefault="003C0A29" w:rsidP="003C0A29">
            <w:pPr>
              <w:pStyle w:val="Code"/>
            </w:pPr>
            <w:r w:rsidRPr="00184A95">
              <w:t>H5T_STRING</w:t>
            </w:r>
          </w:p>
        </w:tc>
        <w:tc>
          <w:tcPr>
            <w:tcW w:w="543" w:type="dxa"/>
          </w:tcPr>
          <w:p w14:paraId="0562A27D" w14:textId="77777777" w:rsidR="003C0A29" w:rsidRPr="00184A95" w:rsidRDefault="003C0A29" w:rsidP="003C0A29">
            <w:pPr>
              <w:pStyle w:val="Code"/>
            </w:pPr>
            <w:r w:rsidRPr="00184A95">
              <w:t>1</w:t>
            </w:r>
          </w:p>
        </w:tc>
        <w:tc>
          <w:tcPr>
            <w:tcW w:w="2227" w:type="dxa"/>
          </w:tcPr>
          <w:p w14:paraId="34005B18" w14:textId="77777777" w:rsidR="003C0A29" w:rsidRPr="00184A95" w:rsidRDefault="003C0A29" w:rsidP="003C0A29">
            <w:pPr>
              <w:pStyle w:val="Code"/>
            </w:pPr>
            <w:r w:rsidRPr="00184A95">
              <w:t>[1]</w:t>
            </w:r>
          </w:p>
        </w:tc>
      </w:tr>
      <w:tr w:rsidR="003C0A29" w:rsidRPr="00184A95" w14:paraId="5A69E476" w14:textId="77777777" w:rsidTr="003C0A29">
        <w:tc>
          <w:tcPr>
            <w:tcW w:w="3788" w:type="dxa"/>
          </w:tcPr>
          <w:p w14:paraId="5D10E189" w14:textId="77777777" w:rsidR="003C0A29" w:rsidRPr="00184A95" w:rsidRDefault="003C0A29" w:rsidP="003C0A29">
            <w:pPr>
              <w:pStyle w:val="Code"/>
            </w:pPr>
            <w:r w:rsidRPr="00184A95">
              <w:t>/PROBE&lt;p&gt;/WEDGE_MANUFACTURER</w:t>
            </w:r>
          </w:p>
        </w:tc>
        <w:tc>
          <w:tcPr>
            <w:tcW w:w="484" w:type="dxa"/>
          </w:tcPr>
          <w:p w14:paraId="6BA9214E" w14:textId="77777777" w:rsidR="003C0A29" w:rsidRPr="00184A95" w:rsidRDefault="003C0A29" w:rsidP="003C0A29">
            <w:pPr>
              <w:pStyle w:val="Code"/>
            </w:pPr>
            <w:r w:rsidRPr="00184A95">
              <w:t>O</w:t>
            </w:r>
          </w:p>
        </w:tc>
        <w:tc>
          <w:tcPr>
            <w:tcW w:w="484" w:type="dxa"/>
          </w:tcPr>
          <w:p w14:paraId="526F93B0" w14:textId="77777777" w:rsidR="003C0A29" w:rsidRPr="00184A95" w:rsidRDefault="003C0A29" w:rsidP="003C0A29">
            <w:pPr>
              <w:pStyle w:val="Code"/>
            </w:pPr>
            <w:r w:rsidRPr="00184A95">
              <w:t>A</w:t>
            </w:r>
          </w:p>
        </w:tc>
        <w:tc>
          <w:tcPr>
            <w:tcW w:w="1555" w:type="dxa"/>
          </w:tcPr>
          <w:p w14:paraId="1D81A593" w14:textId="77777777" w:rsidR="003C0A29" w:rsidRPr="00184A95" w:rsidRDefault="003C0A29" w:rsidP="003C0A29">
            <w:pPr>
              <w:pStyle w:val="Code"/>
            </w:pPr>
            <w:r w:rsidRPr="00184A95">
              <w:t>H5T_STRING</w:t>
            </w:r>
          </w:p>
        </w:tc>
        <w:tc>
          <w:tcPr>
            <w:tcW w:w="543" w:type="dxa"/>
          </w:tcPr>
          <w:p w14:paraId="11B9BBB1" w14:textId="77777777" w:rsidR="003C0A29" w:rsidRPr="00184A95" w:rsidRDefault="003C0A29" w:rsidP="003C0A29">
            <w:pPr>
              <w:pStyle w:val="Code"/>
            </w:pPr>
            <w:r w:rsidRPr="00184A95">
              <w:t>1</w:t>
            </w:r>
          </w:p>
        </w:tc>
        <w:tc>
          <w:tcPr>
            <w:tcW w:w="2227" w:type="dxa"/>
          </w:tcPr>
          <w:p w14:paraId="1D622D20" w14:textId="77777777" w:rsidR="003C0A29" w:rsidRPr="00184A95" w:rsidRDefault="003C0A29" w:rsidP="003C0A29">
            <w:pPr>
              <w:pStyle w:val="Code"/>
            </w:pPr>
            <w:r w:rsidRPr="00184A95">
              <w:t>[1]</w:t>
            </w:r>
          </w:p>
        </w:tc>
      </w:tr>
      <w:tr w:rsidR="003C0A29" w:rsidRPr="00184A95" w14:paraId="06696201" w14:textId="77777777" w:rsidTr="003C0A29">
        <w:tc>
          <w:tcPr>
            <w:tcW w:w="3788" w:type="dxa"/>
          </w:tcPr>
          <w:p w14:paraId="2B6E79C8" w14:textId="77777777" w:rsidR="003C0A29" w:rsidRPr="00184A95" w:rsidRDefault="003C0A29" w:rsidP="003C0A29">
            <w:pPr>
              <w:pStyle w:val="Code"/>
            </w:pPr>
            <w:r w:rsidRPr="00184A95">
              <w:t>/PROBE&lt;p&gt;/WEDGE_SERIAL_NUMBER</w:t>
            </w:r>
          </w:p>
        </w:tc>
        <w:tc>
          <w:tcPr>
            <w:tcW w:w="484" w:type="dxa"/>
          </w:tcPr>
          <w:p w14:paraId="4842AB3F" w14:textId="77777777" w:rsidR="003C0A29" w:rsidRPr="00184A95" w:rsidRDefault="003C0A29" w:rsidP="003C0A29">
            <w:pPr>
              <w:pStyle w:val="Code"/>
            </w:pPr>
            <w:r w:rsidRPr="00184A95">
              <w:t>O</w:t>
            </w:r>
          </w:p>
        </w:tc>
        <w:tc>
          <w:tcPr>
            <w:tcW w:w="484" w:type="dxa"/>
          </w:tcPr>
          <w:p w14:paraId="40B07591" w14:textId="77777777" w:rsidR="003C0A29" w:rsidRPr="00184A95" w:rsidRDefault="003C0A29" w:rsidP="003C0A29">
            <w:pPr>
              <w:pStyle w:val="Code"/>
            </w:pPr>
            <w:r w:rsidRPr="00184A95">
              <w:t>A</w:t>
            </w:r>
          </w:p>
        </w:tc>
        <w:tc>
          <w:tcPr>
            <w:tcW w:w="1555" w:type="dxa"/>
          </w:tcPr>
          <w:p w14:paraId="4C9B01CF" w14:textId="77777777" w:rsidR="003C0A29" w:rsidRPr="00184A95" w:rsidRDefault="003C0A29" w:rsidP="003C0A29">
            <w:pPr>
              <w:pStyle w:val="Code"/>
            </w:pPr>
            <w:r w:rsidRPr="00184A95">
              <w:t>H5T_STRING</w:t>
            </w:r>
          </w:p>
        </w:tc>
        <w:tc>
          <w:tcPr>
            <w:tcW w:w="543" w:type="dxa"/>
          </w:tcPr>
          <w:p w14:paraId="71A13CA3" w14:textId="77777777" w:rsidR="003C0A29" w:rsidRPr="00184A95" w:rsidRDefault="003C0A29" w:rsidP="003C0A29">
            <w:pPr>
              <w:pStyle w:val="Code"/>
            </w:pPr>
            <w:r w:rsidRPr="00184A95">
              <w:t>1</w:t>
            </w:r>
          </w:p>
        </w:tc>
        <w:tc>
          <w:tcPr>
            <w:tcW w:w="2227" w:type="dxa"/>
          </w:tcPr>
          <w:p w14:paraId="51A01C45" w14:textId="77777777" w:rsidR="003C0A29" w:rsidRPr="00184A95" w:rsidRDefault="003C0A29" w:rsidP="003C0A29">
            <w:pPr>
              <w:pStyle w:val="Code"/>
            </w:pPr>
            <w:r w:rsidRPr="00184A95">
              <w:t>[1]</w:t>
            </w:r>
          </w:p>
        </w:tc>
      </w:tr>
      <w:tr w:rsidR="003C0A29" w:rsidRPr="00184A95" w14:paraId="706A5348" w14:textId="77777777" w:rsidTr="003C0A29">
        <w:tc>
          <w:tcPr>
            <w:tcW w:w="3788" w:type="dxa"/>
          </w:tcPr>
          <w:p w14:paraId="13E17929" w14:textId="77777777" w:rsidR="003C0A29" w:rsidRPr="00184A95" w:rsidRDefault="003C0A29" w:rsidP="003C0A29">
            <w:pPr>
              <w:pStyle w:val="Code"/>
            </w:pPr>
            <w:r w:rsidRPr="00184A95">
              <w:t>/PROBE&lt;p&gt;/WEDGE_TAG</w:t>
            </w:r>
          </w:p>
        </w:tc>
        <w:tc>
          <w:tcPr>
            <w:tcW w:w="484" w:type="dxa"/>
          </w:tcPr>
          <w:p w14:paraId="4BF1E798" w14:textId="77777777" w:rsidR="003C0A29" w:rsidRPr="00184A95" w:rsidRDefault="003C0A29" w:rsidP="003C0A29">
            <w:pPr>
              <w:pStyle w:val="Code"/>
            </w:pPr>
            <w:r w:rsidRPr="00184A95">
              <w:t>O</w:t>
            </w:r>
          </w:p>
        </w:tc>
        <w:tc>
          <w:tcPr>
            <w:tcW w:w="484" w:type="dxa"/>
          </w:tcPr>
          <w:p w14:paraId="1A4E99EC" w14:textId="77777777" w:rsidR="003C0A29" w:rsidRPr="00184A95" w:rsidRDefault="003C0A29" w:rsidP="003C0A29">
            <w:pPr>
              <w:pStyle w:val="Code"/>
            </w:pPr>
            <w:r w:rsidRPr="00184A95">
              <w:t>A</w:t>
            </w:r>
          </w:p>
        </w:tc>
        <w:tc>
          <w:tcPr>
            <w:tcW w:w="1555" w:type="dxa"/>
          </w:tcPr>
          <w:p w14:paraId="5473B532" w14:textId="77777777" w:rsidR="003C0A29" w:rsidRPr="00184A95" w:rsidRDefault="003C0A29" w:rsidP="003C0A29">
            <w:pPr>
              <w:pStyle w:val="Code"/>
            </w:pPr>
            <w:r w:rsidRPr="00184A95">
              <w:t>H5T_STRING</w:t>
            </w:r>
          </w:p>
        </w:tc>
        <w:tc>
          <w:tcPr>
            <w:tcW w:w="543" w:type="dxa"/>
          </w:tcPr>
          <w:p w14:paraId="75FB1D6C" w14:textId="77777777" w:rsidR="003C0A29" w:rsidRPr="00184A95" w:rsidRDefault="003C0A29" w:rsidP="003C0A29">
            <w:pPr>
              <w:pStyle w:val="Code"/>
            </w:pPr>
            <w:r w:rsidRPr="00184A95">
              <w:t>1</w:t>
            </w:r>
          </w:p>
        </w:tc>
        <w:tc>
          <w:tcPr>
            <w:tcW w:w="2227" w:type="dxa"/>
          </w:tcPr>
          <w:p w14:paraId="3DA4A568" w14:textId="77777777" w:rsidR="003C0A29" w:rsidRPr="00184A95" w:rsidRDefault="003C0A29" w:rsidP="003C0A29">
            <w:pPr>
              <w:pStyle w:val="Code"/>
            </w:pPr>
            <w:r w:rsidRPr="00184A95">
              <w:t>[1]</w:t>
            </w:r>
          </w:p>
        </w:tc>
      </w:tr>
      <w:tr w:rsidR="003C0A29" w:rsidRPr="00184A95" w14:paraId="3D81EF2B" w14:textId="77777777" w:rsidTr="003C0A29">
        <w:tc>
          <w:tcPr>
            <w:tcW w:w="3788" w:type="dxa"/>
          </w:tcPr>
          <w:p w14:paraId="4D443727" w14:textId="49AE9C05" w:rsidR="003C0A29" w:rsidRPr="00184A95" w:rsidRDefault="003C0A29" w:rsidP="003C0A29">
            <w:pPr>
              <w:pStyle w:val="Code"/>
            </w:pPr>
            <w:r>
              <w:t>/SEQUENCE&lt;m&gt;/TYPE</w:t>
            </w:r>
          </w:p>
        </w:tc>
        <w:tc>
          <w:tcPr>
            <w:tcW w:w="484" w:type="dxa"/>
          </w:tcPr>
          <w:p w14:paraId="4D04ABF5" w14:textId="6CE7D376" w:rsidR="003C0A29" w:rsidRPr="00184A95" w:rsidRDefault="003C0A29" w:rsidP="003C0A29">
            <w:pPr>
              <w:pStyle w:val="Code"/>
            </w:pPr>
            <w:r>
              <w:t>M</w:t>
            </w:r>
          </w:p>
        </w:tc>
        <w:tc>
          <w:tcPr>
            <w:tcW w:w="484" w:type="dxa"/>
          </w:tcPr>
          <w:p w14:paraId="4745B935" w14:textId="14A854CC" w:rsidR="003C0A29" w:rsidRPr="00184A95" w:rsidRDefault="003C0A29" w:rsidP="003C0A29">
            <w:pPr>
              <w:pStyle w:val="Code"/>
            </w:pPr>
            <w:r>
              <w:t>A</w:t>
            </w:r>
          </w:p>
        </w:tc>
        <w:tc>
          <w:tcPr>
            <w:tcW w:w="1555" w:type="dxa"/>
          </w:tcPr>
          <w:p w14:paraId="58DF12F9" w14:textId="1A10F10F" w:rsidR="003C0A29" w:rsidRPr="00184A95" w:rsidRDefault="003C0A29" w:rsidP="003C0A29">
            <w:pPr>
              <w:pStyle w:val="Code"/>
            </w:pPr>
            <w:r w:rsidRPr="00184A95">
              <w:t>H5T_STRING</w:t>
            </w:r>
          </w:p>
        </w:tc>
        <w:tc>
          <w:tcPr>
            <w:tcW w:w="543" w:type="dxa"/>
          </w:tcPr>
          <w:p w14:paraId="00E7C9CE" w14:textId="18C9E490" w:rsidR="003C0A29" w:rsidRPr="00184A95" w:rsidRDefault="003C0A29" w:rsidP="003C0A29">
            <w:pPr>
              <w:pStyle w:val="Code"/>
            </w:pPr>
            <w:r>
              <w:t>1</w:t>
            </w:r>
          </w:p>
        </w:tc>
        <w:tc>
          <w:tcPr>
            <w:tcW w:w="2227" w:type="dxa"/>
          </w:tcPr>
          <w:p w14:paraId="5735942A" w14:textId="6662ABD3" w:rsidR="003C0A29" w:rsidRPr="00184A95" w:rsidRDefault="003C0A29" w:rsidP="003C0A29">
            <w:pPr>
              <w:pStyle w:val="Code"/>
            </w:pPr>
            <w:r>
              <w:t>“SEQUENCE”</w:t>
            </w:r>
          </w:p>
        </w:tc>
      </w:tr>
      <w:tr w:rsidR="003C0A29" w:rsidRPr="00184A95" w14:paraId="6A5B5906" w14:textId="77777777" w:rsidTr="003C0A29">
        <w:tc>
          <w:tcPr>
            <w:tcW w:w="3788" w:type="dxa"/>
          </w:tcPr>
          <w:p w14:paraId="3A09DC74" w14:textId="1B6D0B91" w:rsidR="003C0A29" w:rsidRPr="00184A95" w:rsidRDefault="003C0A29" w:rsidP="003C0A29">
            <w:pPr>
              <w:pStyle w:val="Code"/>
            </w:pPr>
            <w:r>
              <w:t>/SEQUENCE&lt;m&gt;/</w:t>
            </w:r>
            <w:r w:rsidRPr="00184A95">
              <w:t>MFMC_DATA</w:t>
            </w:r>
          </w:p>
        </w:tc>
        <w:tc>
          <w:tcPr>
            <w:tcW w:w="484" w:type="dxa"/>
          </w:tcPr>
          <w:p w14:paraId="275B2C2D" w14:textId="77777777" w:rsidR="003C0A29" w:rsidRPr="00184A95" w:rsidRDefault="003C0A29" w:rsidP="003C0A29">
            <w:pPr>
              <w:pStyle w:val="Code"/>
            </w:pPr>
            <w:r w:rsidRPr="00184A95">
              <w:t>M</w:t>
            </w:r>
          </w:p>
        </w:tc>
        <w:tc>
          <w:tcPr>
            <w:tcW w:w="484" w:type="dxa"/>
          </w:tcPr>
          <w:p w14:paraId="6FBA929C" w14:textId="77777777" w:rsidR="003C0A29" w:rsidRPr="00184A95" w:rsidRDefault="003C0A29" w:rsidP="003C0A29">
            <w:pPr>
              <w:pStyle w:val="Code"/>
            </w:pPr>
            <w:r w:rsidRPr="00184A95">
              <w:t>D</w:t>
            </w:r>
          </w:p>
        </w:tc>
        <w:tc>
          <w:tcPr>
            <w:tcW w:w="1555" w:type="dxa"/>
          </w:tcPr>
          <w:p w14:paraId="639769D3" w14:textId="77777777" w:rsidR="003C0A29" w:rsidRPr="00184A95" w:rsidRDefault="003C0A29" w:rsidP="003C0A29">
            <w:pPr>
              <w:pStyle w:val="Code"/>
            </w:pPr>
            <w:r w:rsidRPr="00184A95">
              <w:t>H5T_FLOAT / H5T_INTEGER</w:t>
            </w:r>
          </w:p>
        </w:tc>
        <w:tc>
          <w:tcPr>
            <w:tcW w:w="543" w:type="dxa"/>
          </w:tcPr>
          <w:p w14:paraId="42C3A6EF" w14:textId="77777777" w:rsidR="003C0A29" w:rsidRPr="00184A95" w:rsidRDefault="003C0A29" w:rsidP="003C0A29">
            <w:pPr>
              <w:pStyle w:val="Code"/>
            </w:pPr>
            <w:r w:rsidRPr="00184A95">
              <w:t>3</w:t>
            </w:r>
          </w:p>
        </w:tc>
        <w:tc>
          <w:tcPr>
            <w:tcW w:w="2227" w:type="dxa"/>
          </w:tcPr>
          <w:p w14:paraId="66E7EC26" w14:textId="50AEF0A4" w:rsidR="003C0A29" w:rsidRPr="00184A95" w:rsidRDefault="003C0A29" w:rsidP="003C0A29">
            <w:pPr>
              <w:pStyle w:val="Code"/>
            </w:pPr>
            <w:r w:rsidRPr="00184A95">
              <w:t>[N_T&lt;m</w:t>
            </w:r>
            <w:proofErr w:type="gramStart"/>
            <w:r w:rsidRPr="00184A95">
              <w:t>&gt;,N</w:t>
            </w:r>
            <w:proofErr w:type="gramEnd"/>
            <w:r w:rsidRPr="00184A95">
              <w:t>_A&lt;m&gt;,N_F&lt;m&gt;]</w:t>
            </w:r>
          </w:p>
        </w:tc>
      </w:tr>
      <w:tr w:rsidR="003C0A29" w:rsidRPr="00184A95" w14:paraId="064E974F" w14:textId="77777777" w:rsidTr="003C0A29">
        <w:tc>
          <w:tcPr>
            <w:tcW w:w="3788" w:type="dxa"/>
          </w:tcPr>
          <w:p w14:paraId="4D73389C" w14:textId="54CFDE5E" w:rsidR="003C0A29" w:rsidRPr="00184A95" w:rsidRDefault="003C0A29" w:rsidP="003C0A29">
            <w:pPr>
              <w:pStyle w:val="Code"/>
            </w:pPr>
            <w:r>
              <w:t>/SEQUENCE&lt;m&gt;/</w:t>
            </w:r>
            <w:r w:rsidRPr="00184A95">
              <w:t>MFMC_DATA_IM</w:t>
            </w:r>
          </w:p>
        </w:tc>
        <w:tc>
          <w:tcPr>
            <w:tcW w:w="484" w:type="dxa"/>
          </w:tcPr>
          <w:p w14:paraId="584F950F" w14:textId="77777777" w:rsidR="003C0A29" w:rsidRPr="00184A95" w:rsidRDefault="003C0A29" w:rsidP="003C0A29">
            <w:pPr>
              <w:pStyle w:val="Code"/>
            </w:pPr>
            <w:r w:rsidRPr="00184A95">
              <w:t>O</w:t>
            </w:r>
          </w:p>
        </w:tc>
        <w:tc>
          <w:tcPr>
            <w:tcW w:w="484" w:type="dxa"/>
          </w:tcPr>
          <w:p w14:paraId="001638DE" w14:textId="77777777" w:rsidR="003C0A29" w:rsidRPr="00184A95" w:rsidRDefault="003C0A29" w:rsidP="003C0A29">
            <w:pPr>
              <w:pStyle w:val="Code"/>
            </w:pPr>
            <w:r w:rsidRPr="00184A95">
              <w:t>D</w:t>
            </w:r>
          </w:p>
        </w:tc>
        <w:tc>
          <w:tcPr>
            <w:tcW w:w="1555" w:type="dxa"/>
          </w:tcPr>
          <w:p w14:paraId="6F905D02" w14:textId="77777777" w:rsidR="003C0A29" w:rsidRPr="00184A95" w:rsidRDefault="003C0A29" w:rsidP="003C0A29">
            <w:pPr>
              <w:pStyle w:val="Code"/>
            </w:pPr>
            <w:r w:rsidRPr="00184A95">
              <w:t>H5T_FLOAT / H5T_INTEGER</w:t>
            </w:r>
          </w:p>
        </w:tc>
        <w:tc>
          <w:tcPr>
            <w:tcW w:w="543" w:type="dxa"/>
          </w:tcPr>
          <w:p w14:paraId="104D170F" w14:textId="77777777" w:rsidR="003C0A29" w:rsidRPr="00184A95" w:rsidRDefault="003C0A29" w:rsidP="003C0A29">
            <w:pPr>
              <w:pStyle w:val="Code"/>
            </w:pPr>
            <w:r w:rsidRPr="00184A95">
              <w:t>3</w:t>
            </w:r>
          </w:p>
        </w:tc>
        <w:tc>
          <w:tcPr>
            <w:tcW w:w="2227" w:type="dxa"/>
          </w:tcPr>
          <w:p w14:paraId="787A48FA" w14:textId="18454E56" w:rsidR="003C0A29" w:rsidRPr="00184A95" w:rsidRDefault="003C0A29" w:rsidP="003C0A29">
            <w:pPr>
              <w:pStyle w:val="Code"/>
            </w:pPr>
            <w:r w:rsidRPr="00184A95">
              <w:t>[N_T&lt;m</w:t>
            </w:r>
            <w:proofErr w:type="gramStart"/>
            <w:r w:rsidRPr="00184A95">
              <w:t>&gt;,N</w:t>
            </w:r>
            <w:proofErr w:type="gramEnd"/>
            <w:r w:rsidRPr="00184A95">
              <w:t>_A&lt;m&gt;,N_F&lt;m&gt;]</w:t>
            </w:r>
          </w:p>
        </w:tc>
      </w:tr>
      <w:tr w:rsidR="003C0A29" w:rsidRPr="00184A95" w14:paraId="67277FF7" w14:textId="77777777" w:rsidTr="003C0A29">
        <w:tc>
          <w:tcPr>
            <w:tcW w:w="3788" w:type="dxa"/>
          </w:tcPr>
          <w:p w14:paraId="100F682D" w14:textId="27902E8B" w:rsidR="003C0A29" w:rsidRPr="00184A95" w:rsidRDefault="003C0A29" w:rsidP="003C0A29">
            <w:pPr>
              <w:pStyle w:val="Code"/>
            </w:pPr>
            <w:r>
              <w:t>/SEQUENCE&lt;m&gt;/</w:t>
            </w:r>
            <w:r w:rsidRPr="00806548">
              <w:t>PROBE_PLACEMENT_INDEX</w:t>
            </w:r>
          </w:p>
        </w:tc>
        <w:tc>
          <w:tcPr>
            <w:tcW w:w="484" w:type="dxa"/>
          </w:tcPr>
          <w:p w14:paraId="3A1C3BD9" w14:textId="77777777" w:rsidR="003C0A29" w:rsidRPr="00184A95" w:rsidRDefault="003C0A29" w:rsidP="003C0A29">
            <w:pPr>
              <w:pStyle w:val="Code"/>
            </w:pPr>
            <w:r w:rsidRPr="00184A95">
              <w:t>M</w:t>
            </w:r>
          </w:p>
        </w:tc>
        <w:tc>
          <w:tcPr>
            <w:tcW w:w="484" w:type="dxa"/>
          </w:tcPr>
          <w:p w14:paraId="6830C1D5" w14:textId="77777777" w:rsidR="003C0A29" w:rsidRPr="00184A95" w:rsidRDefault="003C0A29" w:rsidP="003C0A29">
            <w:pPr>
              <w:pStyle w:val="Code"/>
            </w:pPr>
            <w:r w:rsidRPr="00184A95">
              <w:t>D</w:t>
            </w:r>
          </w:p>
        </w:tc>
        <w:tc>
          <w:tcPr>
            <w:tcW w:w="1555" w:type="dxa"/>
          </w:tcPr>
          <w:p w14:paraId="3188E597" w14:textId="77777777" w:rsidR="003C0A29" w:rsidRPr="00184A95" w:rsidRDefault="003C0A29" w:rsidP="003C0A29">
            <w:pPr>
              <w:pStyle w:val="Code"/>
            </w:pPr>
            <w:r w:rsidRPr="00184A95">
              <w:t>H5T_INTEGER</w:t>
            </w:r>
          </w:p>
        </w:tc>
        <w:tc>
          <w:tcPr>
            <w:tcW w:w="543" w:type="dxa"/>
          </w:tcPr>
          <w:p w14:paraId="6BDCAA32" w14:textId="77777777" w:rsidR="003C0A29" w:rsidRPr="00184A95" w:rsidRDefault="003C0A29" w:rsidP="003C0A29">
            <w:pPr>
              <w:pStyle w:val="Code"/>
            </w:pPr>
            <w:r w:rsidRPr="00184A95">
              <w:t>2</w:t>
            </w:r>
          </w:p>
        </w:tc>
        <w:tc>
          <w:tcPr>
            <w:tcW w:w="2227" w:type="dxa"/>
          </w:tcPr>
          <w:p w14:paraId="0B7A1FED" w14:textId="35DAFAF5" w:rsidR="003C0A29" w:rsidRPr="00184A95" w:rsidRDefault="003C0A29" w:rsidP="003C0A29">
            <w:pPr>
              <w:pStyle w:val="Code"/>
            </w:pPr>
            <w:r w:rsidRPr="00184A95">
              <w:t>[N_A&lt;m</w:t>
            </w:r>
            <w:proofErr w:type="gramStart"/>
            <w:r w:rsidRPr="00184A95">
              <w:t>&gt;,N</w:t>
            </w:r>
            <w:proofErr w:type="gramEnd"/>
            <w:r w:rsidRPr="00184A95">
              <w:t>_F&lt;m&gt;]</w:t>
            </w:r>
          </w:p>
        </w:tc>
      </w:tr>
      <w:tr w:rsidR="003C0A29" w:rsidRPr="00184A95" w14:paraId="768CF22A" w14:textId="77777777" w:rsidTr="003C0A29">
        <w:tc>
          <w:tcPr>
            <w:tcW w:w="3788" w:type="dxa"/>
          </w:tcPr>
          <w:p w14:paraId="716521C3" w14:textId="48DE59BA" w:rsidR="003C0A29" w:rsidRPr="00184A95" w:rsidRDefault="003C0A29" w:rsidP="003C0A29">
            <w:pPr>
              <w:pStyle w:val="Code"/>
            </w:pPr>
            <w:r>
              <w:t>/SEQUENCE&lt;m&gt;/</w:t>
            </w:r>
            <w:r w:rsidRPr="00184A95">
              <w:t>PROBE_POSITION</w:t>
            </w:r>
          </w:p>
        </w:tc>
        <w:tc>
          <w:tcPr>
            <w:tcW w:w="484" w:type="dxa"/>
          </w:tcPr>
          <w:p w14:paraId="4FCD196B" w14:textId="77777777" w:rsidR="003C0A29" w:rsidRPr="00184A95" w:rsidRDefault="003C0A29" w:rsidP="003C0A29">
            <w:pPr>
              <w:pStyle w:val="Code"/>
            </w:pPr>
            <w:r w:rsidRPr="00184A95">
              <w:t>M</w:t>
            </w:r>
          </w:p>
        </w:tc>
        <w:tc>
          <w:tcPr>
            <w:tcW w:w="484" w:type="dxa"/>
          </w:tcPr>
          <w:p w14:paraId="0A550726" w14:textId="77777777" w:rsidR="003C0A29" w:rsidRPr="00184A95" w:rsidRDefault="003C0A29" w:rsidP="003C0A29">
            <w:pPr>
              <w:pStyle w:val="Code"/>
            </w:pPr>
            <w:r w:rsidRPr="00184A95">
              <w:t>D</w:t>
            </w:r>
          </w:p>
        </w:tc>
        <w:tc>
          <w:tcPr>
            <w:tcW w:w="1555" w:type="dxa"/>
          </w:tcPr>
          <w:p w14:paraId="7AFFF825" w14:textId="77777777" w:rsidR="003C0A29" w:rsidRPr="00184A95" w:rsidRDefault="003C0A29" w:rsidP="003C0A29">
            <w:pPr>
              <w:pStyle w:val="Code"/>
            </w:pPr>
            <w:r w:rsidRPr="00184A95">
              <w:t>H5T_FLOAT</w:t>
            </w:r>
          </w:p>
        </w:tc>
        <w:tc>
          <w:tcPr>
            <w:tcW w:w="543" w:type="dxa"/>
          </w:tcPr>
          <w:p w14:paraId="48DF9E40" w14:textId="77777777" w:rsidR="003C0A29" w:rsidRPr="00184A95" w:rsidRDefault="003C0A29" w:rsidP="003C0A29">
            <w:pPr>
              <w:pStyle w:val="Code"/>
            </w:pPr>
            <w:r w:rsidRPr="00184A95">
              <w:t>3</w:t>
            </w:r>
          </w:p>
        </w:tc>
        <w:tc>
          <w:tcPr>
            <w:tcW w:w="2227" w:type="dxa"/>
          </w:tcPr>
          <w:p w14:paraId="45C6CC00" w14:textId="4BAD7106" w:rsidR="003C0A29" w:rsidRPr="00184A95" w:rsidRDefault="003C0A29" w:rsidP="003C0A29">
            <w:pPr>
              <w:pStyle w:val="Code"/>
            </w:pPr>
            <w:r w:rsidRPr="00184A95">
              <w:t>[</w:t>
            </w:r>
            <w:proofErr w:type="gramStart"/>
            <w:r w:rsidRPr="00184A95">
              <w:t>3,N</w:t>
            </w:r>
            <w:proofErr w:type="gramEnd"/>
            <w:r w:rsidRPr="00184A95">
              <w:t>_</w:t>
            </w:r>
            <w:r>
              <w:t>Q</w:t>
            </w:r>
            <w:r w:rsidRPr="00184A95">
              <w:t>&lt;m&gt;,N_B&lt;m&gt;]</w:t>
            </w:r>
          </w:p>
        </w:tc>
      </w:tr>
      <w:tr w:rsidR="003C0A29" w:rsidRPr="00184A95" w14:paraId="5843DACA" w14:textId="77777777" w:rsidTr="003C0A29">
        <w:tc>
          <w:tcPr>
            <w:tcW w:w="3788" w:type="dxa"/>
          </w:tcPr>
          <w:p w14:paraId="1833311E" w14:textId="4961A6EC" w:rsidR="003C0A29" w:rsidRPr="00184A95" w:rsidRDefault="003C0A29" w:rsidP="003C0A29">
            <w:pPr>
              <w:pStyle w:val="Code"/>
            </w:pPr>
            <w:r>
              <w:t>/SEQUENCE&lt;m&gt;/</w:t>
            </w:r>
            <w:r w:rsidRPr="00184A95">
              <w:t>PROBE_X_DIRECTION</w:t>
            </w:r>
          </w:p>
        </w:tc>
        <w:tc>
          <w:tcPr>
            <w:tcW w:w="484" w:type="dxa"/>
          </w:tcPr>
          <w:p w14:paraId="7EF0091D" w14:textId="77777777" w:rsidR="003C0A29" w:rsidRPr="00184A95" w:rsidRDefault="003C0A29" w:rsidP="003C0A29">
            <w:pPr>
              <w:pStyle w:val="Code"/>
            </w:pPr>
            <w:r w:rsidRPr="00184A95">
              <w:t>M</w:t>
            </w:r>
          </w:p>
        </w:tc>
        <w:tc>
          <w:tcPr>
            <w:tcW w:w="484" w:type="dxa"/>
          </w:tcPr>
          <w:p w14:paraId="599A86BC" w14:textId="77777777" w:rsidR="003C0A29" w:rsidRPr="00184A95" w:rsidRDefault="003C0A29" w:rsidP="003C0A29">
            <w:pPr>
              <w:pStyle w:val="Code"/>
            </w:pPr>
            <w:r w:rsidRPr="00184A95">
              <w:t>D</w:t>
            </w:r>
          </w:p>
        </w:tc>
        <w:tc>
          <w:tcPr>
            <w:tcW w:w="1555" w:type="dxa"/>
          </w:tcPr>
          <w:p w14:paraId="182FB50A" w14:textId="77777777" w:rsidR="003C0A29" w:rsidRPr="00184A95" w:rsidRDefault="003C0A29" w:rsidP="003C0A29">
            <w:pPr>
              <w:pStyle w:val="Code"/>
            </w:pPr>
            <w:r w:rsidRPr="00184A95">
              <w:t>H5T_FLOAT</w:t>
            </w:r>
          </w:p>
        </w:tc>
        <w:tc>
          <w:tcPr>
            <w:tcW w:w="543" w:type="dxa"/>
          </w:tcPr>
          <w:p w14:paraId="7940F2D5" w14:textId="77777777" w:rsidR="003C0A29" w:rsidRPr="00184A95" w:rsidRDefault="003C0A29" w:rsidP="003C0A29">
            <w:pPr>
              <w:pStyle w:val="Code"/>
            </w:pPr>
            <w:r w:rsidRPr="00184A95">
              <w:t>3</w:t>
            </w:r>
          </w:p>
        </w:tc>
        <w:tc>
          <w:tcPr>
            <w:tcW w:w="2227" w:type="dxa"/>
          </w:tcPr>
          <w:p w14:paraId="4BB0CA0B" w14:textId="1AAF21B9" w:rsidR="003C0A29" w:rsidRPr="00184A95" w:rsidRDefault="003C0A29" w:rsidP="003C0A29">
            <w:pPr>
              <w:pStyle w:val="Code"/>
            </w:pPr>
            <w:r w:rsidRPr="00184A95">
              <w:t>[</w:t>
            </w:r>
            <w:proofErr w:type="gramStart"/>
            <w:r w:rsidRPr="00184A95">
              <w:t>3,N</w:t>
            </w:r>
            <w:proofErr w:type="gramEnd"/>
            <w:r w:rsidRPr="00184A95">
              <w:t>_</w:t>
            </w:r>
            <w:r>
              <w:t>Q</w:t>
            </w:r>
            <w:r w:rsidRPr="00184A95">
              <w:t>&lt;m&gt;,N_B&lt;m&gt;]</w:t>
            </w:r>
          </w:p>
        </w:tc>
      </w:tr>
      <w:tr w:rsidR="003C0A29" w:rsidRPr="00184A95" w14:paraId="3209DF98" w14:textId="77777777" w:rsidTr="003C0A29">
        <w:tc>
          <w:tcPr>
            <w:tcW w:w="3788" w:type="dxa"/>
          </w:tcPr>
          <w:p w14:paraId="3E2D6C92" w14:textId="308C06C9" w:rsidR="003C0A29" w:rsidRPr="00184A95" w:rsidRDefault="003C0A29" w:rsidP="003C0A29">
            <w:pPr>
              <w:pStyle w:val="Code"/>
            </w:pPr>
            <w:r>
              <w:t>/SEQUENCE&lt;m&gt;/</w:t>
            </w:r>
            <w:r w:rsidRPr="00184A95">
              <w:t>PROBE_Y_DIRECTION</w:t>
            </w:r>
          </w:p>
        </w:tc>
        <w:tc>
          <w:tcPr>
            <w:tcW w:w="484" w:type="dxa"/>
          </w:tcPr>
          <w:p w14:paraId="6FAAFA2C" w14:textId="77777777" w:rsidR="003C0A29" w:rsidRPr="00184A95" w:rsidRDefault="003C0A29" w:rsidP="003C0A29">
            <w:pPr>
              <w:pStyle w:val="Code"/>
            </w:pPr>
            <w:r w:rsidRPr="00184A95">
              <w:t>M</w:t>
            </w:r>
          </w:p>
        </w:tc>
        <w:tc>
          <w:tcPr>
            <w:tcW w:w="484" w:type="dxa"/>
          </w:tcPr>
          <w:p w14:paraId="0D4C61B9" w14:textId="77777777" w:rsidR="003C0A29" w:rsidRPr="00184A95" w:rsidRDefault="003C0A29" w:rsidP="003C0A29">
            <w:pPr>
              <w:pStyle w:val="Code"/>
            </w:pPr>
            <w:r w:rsidRPr="00184A95">
              <w:t>D</w:t>
            </w:r>
          </w:p>
        </w:tc>
        <w:tc>
          <w:tcPr>
            <w:tcW w:w="1555" w:type="dxa"/>
          </w:tcPr>
          <w:p w14:paraId="464DB3DF" w14:textId="77777777" w:rsidR="003C0A29" w:rsidRPr="00184A95" w:rsidRDefault="003C0A29" w:rsidP="003C0A29">
            <w:pPr>
              <w:pStyle w:val="Code"/>
            </w:pPr>
            <w:r w:rsidRPr="00184A95">
              <w:t>H5T_FLOAT</w:t>
            </w:r>
          </w:p>
        </w:tc>
        <w:tc>
          <w:tcPr>
            <w:tcW w:w="543" w:type="dxa"/>
          </w:tcPr>
          <w:p w14:paraId="2DFA5EA9" w14:textId="77777777" w:rsidR="003C0A29" w:rsidRPr="00184A95" w:rsidRDefault="003C0A29" w:rsidP="003C0A29">
            <w:pPr>
              <w:pStyle w:val="Code"/>
            </w:pPr>
            <w:r w:rsidRPr="00184A95">
              <w:t>3</w:t>
            </w:r>
          </w:p>
        </w:tc>
        <w:tc>
          <w:tcPr>
            <w:tcW w:w="2227" w:type="dxa"/>
          </w:tcPr>
          <w:p w14:paraId="790E3B67" w14:textId="43884390" w:rsidR="003C0A29" w:rsidRPr="00184A95" w:rsidRDefault="003C0A29" w:rsidP="003C0A29">
            <w:pPr>
              <w:pStyle w:val="Code"/>
            </w:pPr>
            <w:r w:rsidRPr="00184A95">
              <w:t>[</w:t>
            </w:r>
            <w:proofErr w:type="gramStart"/>
            <w:r w:rsidRPr="00184A95">
              <w:t>3,N</w:t>
            </w:r>
            <w:proofErr w:type="gramEnd"/>
            <w:r w:rsidRPr="00184A95">
              <w:t>_</w:t>
            </w:r>
            <w:r>
              <w:t>Q</w:t>
            </w:r>
            <w:r w:rsidRPr="00184A95">
              <w:t>&lt;m&gt;,N_B&lt;m&gt;]</w:t>
            </w:r>
          </w:p>
        </w:tc>
      </w:tr>
      <w:tr w:rsidR="003C0A29" w:rsidRPr="00184A95" w14:paraId="16BE4974" w14:textId="77777777" w:rsidTr="003C0A29">
        <w:tc>
          <w:tcPr>
            <w:tcW w:w="3788" w:type="dxa"/>
          </w:tcPr>
          <w:p w14:paraId="3FD3A9C1" w14:textId="52072275" w:rsidR="003C0A29" w:rsidRPr="00184A95" w:rsidRDefault="003C0A29" w:rsidP="003C0A29">
            <w:pPr>
              <w:pStyle w:val="Code"/>
            </w:pPr>
            <w:r>
              <w:t>/SEQUENCE&lt;m&gt;/</w:t>
            </w:r>
            <w:r w:rsidRPr="00184A95">
              <w:t>TRANSMIT_LAW</w:t>
            </w:r>
          </w:p>
        </w:tc>
        <w:tc>
          <w:tcPr>
            <w:tcW w:w="484" w:type="dxa"/>
          </w:tcPr>
          <w:p w14:paraId="36241B4B" w14:textId="77777777" w:rsidR="003C0A29" w:rsidRPr="00184A95" w:rsidRDefault="003C0A29" w:rsidP="003C0A29">
            <w:pPr>
              <w:pStyle w:val="Code"/>
            </w:pPr>
            <w:r w:rsidRPr="00184A95">
              <w:t>M</w:t>
            </w:r>
          </w:p>
        </w:tc>
        <w:tc>
          <w:tcPr>
            <w:tcW w:w="484" w:type="dxa"/>
          </w:tcPr>
          <w:p w14:paraId="2237DF58" w14:textId="77777777" w:rsidR="003C0A29" w:rsidRPr="00184A95" w:rsidRDefault="003C0A29" w:rsidP="003C0A29">
            <w:pPr>
              <w:pStyle w:val="Code"/>
            </w:pPr>
            <w:r w:rsidRPr="00184A95">
              <w:t>D</w:t>
            </w:r>
          </w:p>
        </w:tc>
        <w:tc>
          <w:tcPr>
            <w:tcW w:w="1555" w:type="dxa"/>
          </w:tcPr>
          <w:p w14:paraId="547FF74D" w14:textId="46DAD3BA" w:rsidR="003C0A29" w:rsidRPr="00184A95" w:rsidRDefault="003C0A29" w:rsidP="003C0A29">
            <w:pPr>
              <w:pStyle w:val="Code"/>
            </w:pPr>
            <w:r w:rsidRPr="003C0A29">
              <w:t>H5T_STD_REF_OBJ</w:t>
            </w:r>
          </w:p>
        </w:tc>
        <w:tc>
          <w:tcPr>
            <w:tcW w:w="543" w:type="dxa"/>
          </w:tcPr>
          <w:p w14:paraId="4C3F37FD" w14:textId="77777777" w:rsidR="003C0A29" w:rsidRPr="00184A95" w:rsidRDefault="003C0A29" w:rsidP="003C0A29">
            <w:pPr>
              <w:pStyle w:val="Code"/>
            </w:pPr>
            <w:r w:rsidRPr="00184A95">
              <w:t>1</w:t>
            </w:r>
          </w:p>
        </w:tc>
        <w:tc>
          <w:tcPr>
            <w:tcW w:w="2227" w:type="dxa"/>
          </w:tcPr>
          <w:p w14:paraId="3053B7C8" w14:textId="77777777" w:rsidR="003C0A29" w:rsidRPr="00184A95" w:rsidRDefault="003C0A29" w:rsidP="003C0A29">
            <w:pPr>
              <w:pStyle w:val="Code"/>
            </w:pPr>
            <w:r w:rsidRPr="00184A95">
              <w:t>[N_A&lt;m&gt;]</w:t>
            </w:r>
          </w:p>
        </w:tc>
      </w:tr>
      <w:tr w:rsidR="003C0A29" w:rsidRPr="00184A95" w14:paraId="32A83FFA" w14:textId="77777777" w:rsidTr="003C0A29">
        <w:tc>
          <w:tcPr>
            <w:tcW w:w="3788" w:type="dxa"/>
          </w:tcPr>
          <w:p w14:paraId="1D1499CB" w14:textId="01748CDE" w:rsidR="003C0A29" w:rsidRPr="00184A95" w:rsidRDefault="003C0A29" w:rsidP="003C0A29">
            <w:pPr>
              <w:pStyle w:val="Code"/>
            </w:pPr>
            <w:r>
              <w:t>/SEQUENCE&lt;m&gt;/</w:t>
            </w:r>
            <w:r w:rsidRPr="00184A95">
              <w:t>RECEIVE_LAW</w:t>
            </w:r>
          </w:p>
        </w:tc>
        <w:tc>
          <w:tcPr>
            <w:tcW w:w="484" w:type="dxa"/>
          </w:tcPr>
          <w:p w14:paraId="3A5CD27E" w14:textId="77777777" w:rsidR="003C0A29" w:rsidRPr="00184A95" w:rsidRDefault="003C0A29" w:rsidP="003C0A29">
            <w:pPr>
              <w:pStyle w:val="Code"/>
            </w:pPr>
            <w:r w:rsidRPr="00184A95">
              <w:t>M</w:t>
            </w:r>
          </w:p>
        </w:tc>
        <w:tc>
          <w:tcPr>
            <w:tcW w:w="484" w:type="dxa"/>
          </w:tcPr>
          <w:p w14:paraId="16040C22" w14:textId="77777777" w:rsidR="003C0A29" w:rsidRPr="00184A95" w:rsidRDefault="003C0A29" w:rsidP="003C0A29">
            <w:pPr>
              <w:pStyle w:val="Code"/>
            </w:pPr>
            <w:r w:rsidRPr="00184A95">
              <w:t>D</w:t>
            </w:r>
          </w:p>
        </w:tc>
        <w:tc>
          <w:tcPr>
            <w:tcW w:w="1555" w:type="dxa"/>
          </w:tcPr>
          <w:p w14:paraId="34523E75" w14:textId="017FD49A" w:rsidR="003C0A29" w:rsidRPr="00184A95" w:rsidRDefault="003C0A29" w:rsidP="003C0A29">
            <w:pPr>
              <w:pStyle w:val="Code"/>
            </w:pPr>
            <w:r w:rsidRPr="003C0A29">
              <w:t>H5T_STD_REF_OBJ</w:t>
            </w:r>
          </w:p>
        </w:tc>
        <w:tc>
          <w:tcPr>
            <w:tcW w:w="543" w:type="dxa"/>
          </w:tcPr>
          <w:p w14:paraId="5232DAA1" w14:textId="77777777" w:rsidR="003C0A29" w:rsidRPr="00184A95" w:rsidRDefault="003C0A29" w:rsidP="003C0A29">
            <w:pPr>
              <w:pStyle w:val="Code"/>
            </w:pPr>
            <w:r w:rsidRPr="00184A95">
              <w:t>1</w:t>
            </w:r>
          </w:p>
        </w:tc>
        <w:tc>
          <w:tcPr>
            <w:tcW w:w="2227" w:type="dxa"/>
          </w:tcPr>
          <w:p w14:paraId="03FA4150" w14:textId="77777777" w:rsidR="003C0A29" w:rsidRPr="00184A95" w:rsidRDefault="003C0A29" w:rsidP="003C0A29">
            <w:pPr>
              <w:pStyle w:val="Code"/>
            </w:pPr>
            <w:r w:rsidRPr="00184A95">
              <w:t>[N_A&lt;m&gt;]</w:t>
            </w:r>
          </w:p>
        </w:tc>
      </w:tr>
      <w:tr w:rsidR="003C0A29" w:rsidRPr="00184A95" w14:paraId="41E32CD9" w14:textId="77777777" w:rsidTr="003C0A29">
        <w:tc>
          <w:tcPr>
            <w:tcW w:w="3788" w:type="dxa"/>
          </w:tcPr>
          <w:p w14:paraId="7BAB3036" w14:textId="736C8A89" w:rsidR="003C0A29" w:rsidRPr="00184A95" w:rsidRDefault="003C0A29" w:rsidP="003C0A29">
            <w:pPr>
              <w:pStyle w:val="Code"/>
            </w:pPr>
            <w:r>
              <w:t>/SEQUENCE&lt;m&gt;/</w:t>
            </w:r>
            <w:r w:rsidRPr="00184A95">
              <w:t>PROBE</w:t>
            </w:r>
          </w:p>
        </w:tc>
        <w:tc>
          <w:tcPr>
            <w:tcW w:w="484" w:type="dxa"/>
          </w:tcPr>
          <w:p w14:paraId="71657203" w14:textId="77777777" w:rsidR="003C0A29" w:rsidRPr="00184A95" w:rsidRDefault="003C0A29" w:rsidP="003C0A29">
            <w:pPr>
              <w:pStyle w:val="Code"/>
            </w:pPr>
            <w:r w:rsidRPr="00184A95">
              <w:t>M</w:t>
            </w:r>
          </w:p>
        </w:tc>
        <w:tc>
          <w:tcPr>
            <w:tcW w:w="484" w:type="dxa"/>
          </w:tcPr>
          <w:p w14:paraId="5BD3DA98" w14:textId="77777777" w:rsidR="003C0A29" w:rsidRPr="00184A95" w:rsidRDefault="003C0A29" w:rsidP="003C0A29">
            <w:pPr>
              <w:pStyle w:val="Code"/>
            </w:pPr>
            <w:r w:rsidRPr="00184A95">
              <w:t>D</w:t>
            </w:r>
          </w:p>
        </w:tc>
        <w:tc>
          <w:tcPr>
            <w:tcW w:w="1555" w:type="dxa"/>
          </w:tcPr>
          <w:p w14:paraId="6975DCA5" w14:textId="7FB2DDF7" w:rsidR="003C0A29" w:rsidRPr="00184A95" w:rsidRDefault="003C0A29" w:rsidP="003C0A29">
            <w:pPr>
              <w:pStyle w:val="Code"/>
            </w:pPr>
            <w:r w:rsidRPr="003C0A29">
              <w:t>H5T_STD_REF_OBJ</w:t>
            </w:r>
          </w:p>
        </w:tc>
        <w:tc>
          <w:tcPr>
            <w:tcW w:w="543" w:type="dxa"/>
          </w:tcPr>
          <w:p w14:paraId="699EA791" w14:textId="77777777" w:rsidR="003C0A29" w:rsidRPr="00184A95" w:rsidRDefault="003C0A29" w:rsidP="003C0A29">
            <w:pPr>
              <w:pStyle w:val="Code"/>
            </w:pPr>
            <w:r w:rsidRPr="00184A95">
              <w:t>1</w:t>
            </w:r>
          </w:p>
        </w:tc>
        <w:tc>
          <w:tcPr>
            <w:tcW w:w="2227" w:type="dxa"/>
          </w:tcPr>
          <w:p w14:paraId="068F48A9" w14:textId="1075CFA9" w:rsidR="003C0A29" w:rsidRPr="00184A95" w:rsidRDefault="003C0A29" w:rsidP="003C0A29">
            <w:pPr>
              <w:pStyle w:val="Code"/>
            </w:pPr>
            <w:r w:rsidRPr="00184A95">
              <w:t>[N_</w:t>
            </w:r>
            <w:r>
              <w:t>Q</w:t>
            </w:r>
            <w:r w:rsidRPr="00184A95">
              <w:t>&lt;m&gt;]</w:t>
            </w:r>
          </w:p>
        </w:tc>
      </w:tr>
      <w:tr w:rsidR="003C0A29" w:rsidRPr="00184A95" w14:paraId="1C2EE9FB" w14:textId="77777777" w:rsidTr="003C0A29">
        <w:tc>
          <w:tcPr>
            <w:tcW w:w="3788" w:type="dxa"/>
          </w:tcPr>
          <w:p w14:paraId="433C562D" w14:textId="24F83013" w:rsidR="003C0A29" w:rsidRPr="00184A95" w:rsidRDefault="003C0A29" w:rsidP="003C0A29">
            <w:pPr>
              <w:pStyle w:val="Code"/>
            </w:pPr>
            <w:r>
              <w:t>/SEQUENCE&lt;m&gt;/</w:t>
            </w:r>
            <w:r w:rsidRPr="00184A95">
              <w:t>TIME_STEP</w:t>
            </w:r>
          </w:p>
        </w:tc>
        <w:tc>
          <w:tcPr>
            <w:tcW w:w="484" w:type="dxa"/>
          </w:tcPr>
          <w:p w14:paraId="7CC2D1EA" w14:textId="77777777" w:rsidR="003C0A29" w:rsidRPr="00184A95" w:rsidRDefault="003C0A29" w:rsidP="003C0A29">
            <w:pPr>
              <w:pStyle w:val="Code"/>
            </w:pPr>
            <w:r w:rsidRPr="00184A95">
              <w:t>M</w:t>
            </w:r>
          </w:p>
        </w:tc>
        <w:tc>
          <w:tcPr>
            <w:tcW w:w="484" w:type="dxa"/>
          </w:tcPr>
          <w:p w14:paraId="58FBE87B" w14:textId="77777777" w:rsidR="003C0A29" w:rsidRPr="00184A95" w:rsidRDefault="003C0A29" w:rsidP="003C0A29">
            <w:pPr>
              <w:pStyle w:val="Code"/>
            </w:pPr>
            <w:r w:rsidRPr="00184A95">
              <w:t>A</w:t>
            </w:r>
          </w:p>
        </w:tc>
        <w:tc>
          <w:tcPr>
            <w:tcW w:w="1555" w:type="dxa"/>
          </w:tcPr>
          <w:p w14:paraId="531294DE" w14:textId="77777777" w:rsidR="003C0A29" w:rsidRPr="00184A95" w:rsidRDefault="003C0A29" w:rsidP="003C0A29">
            <w:pPr>
              <w:pStyle w:val="Code"/>
            </w:pPr>
            <w:r w:rsidRPr="00184A95">
              <w:t>H5T_FLOAT</w:t>
            </w:r>
          </w:p>
        </w:tc>
        <w:tc>
          <w:tcPr>
            <w:tcW w:w="543" w:type="dxa"/>
          </w:tcPr>
          <w:p w14:paraId="0AE5EEDB" w14:textId="77777777" w:rsidR="003C0A29" w:rsidRPr="00184A95" w:rsidRDefault="003C0A29" w:rsidP="003C0A29">
            <w:pPr>
              <w:pStyle w:val="Code"/>
            </w:pPr>
            <w:r w:rsidRPr="00184A95">
              <w:t>1</w:t>
            </w:r>
          </w:p>
        </w:tc>
        <w:tc>
          <w:tcPr>
            <w:tcW w:w="2227" w:type="dxa"/>
          </w:tcPr>
          <w:p w14:paraId="3208F1BF" w14:textId="77777777" w:rsidR="003C0A29" w:rsidRPr="00184A95" w:rsidRDefault="003C0A29" w:rsidP="003C0A29">
            <w:pPr>
              <w:pStyle w:val="Code"/>
            </w:pPr>
            <w:r w:rsidRPr="00184A95">
              <w:t>[1]</w:t>
            </w:r>
          </w:p>
        </w:tc>
      </w:tr>
      <w:tr w:rsidR="003C0A29" w:rsidRPr="00184A95" w14:paraId="09A1EE28" w14:textId="77777777" w:rsidTr="003C0A29">
        <w:tc>
          <w:tcPr>
            <w:tcW w:w="3788" w:type="dxa"/>
          </w:tcPr>
          <w:p w14:paraId="4ED3017F" w14:textId="51807F47" w:rsidR="003C0A29" w:rsidRPr="00184A95" w:rsidRDefault="003C0A29" w:rsidP="003C0A29">
            <w:pPr>
              <w:pStyle w:val="Code"/>
            </w:pPr>
            <w:r>
              <w:t>/SEQUENCE&lt;m&gt;/</w:t>
            </w:r>
            <w:r w:rsidRPr="00184A95">
              <w:t>START_TIME</w:t>
            </w:r>
          </w:p>
        </w:tc>
        <w:tc>
          <w:tcPr>
            <w:tcW w:w="484" w:type="dxa"/>
          </w:tcPr>
          <w:p w14:paraId="0FED51A3" w14:textId="77777777" w:rsidR="003C0A29" w:rsidRPr="00184A95" w:rsidRDefault="003C0A29" w:rsidP="003C0A29">
            <w:pPr>
              <w:pStyle w:val="Code"/>
            </w:pPr>
            <w:r w:rsidRPr="00184A95">
              <w:t>M</w:t>
            </w:r>
          </w:p>
        </w:tc>
        <w:tc>
          <w:tcPr>
            <w:tcW w:w="484" w:type="dxa"/>
          </w:tcPr>
          <w:p w14:paraId="1E618E4B" w14:textId="77777777" w:rsidR="003C0A29" w:rsidRPr="00184A95" w:rsidRDefault="003C0A29" w:rsidP="003C0A29">
            <w:pPr>
              <w:pStyle w:val="Code"/>
            </w:pPr>
            <w:r w:rsidRPr="00184A95">
              <w:t>A</w:t>
            </w:r>
          </w:p>
        </w:tc>
        <w:tc>
          <w:tcPr>
            <w:tcW w:w="1555" w:type="dxa"/>
          </w:tcPr>
          <w:p w14:paraId="1F9C8FF1" w14:textId="77777777" w:rsidR="003C0A29" w:rsidRPr="00184A95" w:rsidRDefault="003C0A29" w:rsidP="003C0A29">
            <w:pPr>
              <w:pStyle w:val="Code"/>
            </w:pPr>
            <w:r w:rsidRPr="00184A95">
              <w:t>H5T_FLOAT</w:t>
            </w:r>
          </w:p>
        </w:tc>
        <w:tc>
          <w:tcPr>
            <w:tcW w:w="543" w:type="dxa"/>
          </w:tcPr>
          <w:p w14:paraId="544AC8F9" w14:textId="77777777" w:rsidR="003C0A29" w:rsidRPr="00184A95" w:rsidRDefault="003C0A29" w:rsidP="003C0A29">
            <w:pPr>
              <w:pStyle w:val="Code"/>
            </w:pPr>
            <w:r w:rsidRPr="00184A95">
              <w:t>1</w:t>
            </w:r>
          </w:p>
        </w:tc>
        <w:tc>
          <w:tcPr>
            <w:tcW w:w="2227" w:type="dxa"/>
          </w:tcPr>
          <w:p w14:paraId="540CC9AE" w14:textId="77777777" w:rsidR="003C0A29" w:rsidRPr="00184A95" w:rsidRDefault="003C0A29" w:rsidP="003C0A29">
            <w:pPr>
              <w:pStyle w:val="Code"/>
            </w:pPr>
            <w:r w:rsidRPr="00184A95">
              <w:t>[1]</w:t>
            </w:r>
          </w:p>
        </w:tc>
      </w:tr>
      <w:tr w:rsidR="003C0A29" w:rsidRPr="00184A95" w14:paraId="6882555C" w14:textId="77777777" w:rsidTr="003C0A29">
        <w:tc>
          <w:tcPr>
            <w:tcW w:w="3788" w:type="dxa"/>
          </w:tcPr>
          <w:p w14:paraId="243A351F" w14:textId="0F9F6D76" w:rsidR="003C0A29" w:rsidRPr="00184A95" w:rsidRDefault="003C0A29" w:rsidP="003C0A29">
            <w:pPr>
              <w:pStyle w:val="Code"/>
            </w:pPr>
            <w:r>
              <w:t>/SEQUENCE&lt;m&gt;/</w:t>
            </w:r>
            <w:r w:rsidRPr="00184A95">
              <w:t>SPECIMEN_VELOCITY</w:t>
            </w:r>
          </w:p>
        </w:tc>
        <w:tc>
          <w:tcPr>
            <w:tcW w:w="484" w:type="dxa"/>
          </w:tcPr>
          <w:p w14:paraId="6814AFC4" w14:textId="77777777" w:rsidR="003C0A29" w:rsidRPr="00184A95" w:rsidRDefault="003C0A29" w:rsidP="003C0A29">
            <w:pPr>
              <w:pStyle w:val="Code"/>
            </w:pPr>
            <w:r w:rsidRPr="00184A95">
              <w:t>M</w:t>
            </w:r>
          </w:p>
        </w:tc>
        <w:tc>
          <w:tcPr>
            <w:tcW w:w="484" w:type="dxa"/>
          </w:tcPr>
          <w:p w14:paraId="7CA7D34F" w14:textId="77777777" w:rsidR="003C0A29" w:rsidRPr="00184A95" w:rsidRDefault="003C0A29" w:rsidP="003C0A29">
            <w:pPr>
              <w:pStyle w:val="Code"/>
            </w:pPr>
            <w:r w:rsidRPr="00184A95">
              <w:t>A</w:t>
            </w:r>
          </w:p>
        </w:tc>
        <w:tc>
          <w:tcPr>
            <w:tcW w:w="1555" w:type="dxa"/>
          </w:tcPr>
          <w:p w14:paraId="4D62671F" w14:textId="77777777" w:rsidR="003C0A29" w:rsidRPr="00184A95" w:rsidRDefault="003C0A29" w:rsidP="003C0A29">
            <w:pPr>
              <w:pStyle w:val="Code"/>
            </w:pPr>
            <w:r w:rsidRPr="00184A95">
              <w:t>H5T_FLOAT</w:t>
            </w:r>
          </w:p>
        </w:tc>
        <w:tc>
          <w:tcPr>
            <w:tcW w:w="543" w:type="dxa"/>
          </w:tcPr>
          <w:p w14:paraId="531AFFFB" w14:textId="77777777" w:rsidR="003C0A29" w:rsidRPr="00184A95" w:rsidRDefault="003C0A29" w:rsidP="003C0A29">
            <w:pPr>
              <w:pStyle w:val="Code"/>
            </w:pPr>
            <w:r w:rsidRPr="00184A95">
              <w:t>1</w:t>
            </w:r>
          </w:p>
        </w:tc>
        <w:tc>
          <w:tcPr>
            <w:tcW w:w="2227" w:type="dxa"/>
          </w:tcPr>
          <w:p w14:paraId="4DDB135A" w14:textId="77777777" w:rsidR="003C0A29" w:rsidRPr="00184A95" w:rsidRDefault="003C0A29" w:rsidP="003C0A29">
            <w:pPr>
              <w:pStyle w:val="Code"/>
            </w:pPr>
            <w:r w:rsidRPr="00184A95">
              <w:t>[2]</w:t>
            </w:r>
          </w:p>
        </w:tc>
      </w:tr>
      <w:tr w:rsidR="003C0A29" w:rsidRPr="00184A95" w14:paraId="17362590" w14:textId="77777777" w:rsidTr="003C0A29">
        <w:tc>
          <w:tcPr>
            <w:tcW w:w="3788" w:type="dxa"/>
          </w:tcPr>
          <w:p w14:paraId="6B119950" w14:textId="43944249" w:rsidR="003C0A29" w:rsidRPr="00184A95" w:rsidRDefault="003C0A29" w:rsidP="003C0A29">
            <w:pPr>
              <w:pStyle w:val="Code"/>
            </w:pPr>
            <w:r>
              <w:t>/SEQUENCE&lt;m&gt;/</w:t>
            </w:r>
            <w:r w:rsidRPr="00184A95">
              <w:t>WEDGE_VELOCITY</w:t>
            </w:r>
          </w:p>
        </w:tc>
        <w:tc>
          <w:tcPr>
            <w:tcW w:w="484" w:type="dxa"/>
          </w:tcPr>
          <w:p w14:paraId="1D338BAC" w14:textId="77777777" w:rsidR="003C0A29" w:rsidRPr="00184A95" w:rsidRDefault="003C0A29" w:rsidP="003C0A29">
            <w:pPr>
              <w:pStyle w:val="Code"/>
            </w:pPr>
            <w:r w:rsidRPr="00184A95">
              <w:t>O</w:t>
            </w:r>
          </w:p>
        </w:tc>
        <w:tc>
          <w:tcPr>
            <w:tcW w:w="484" w:type="dxa"/>
          </w:tcPr>
          <w:p w14:paraId="5D8217D4" w14:textId="77777777" w:rsidR="003C0A29" w:rsidRPr="00184A95" w:rsidRDefault="003C0A29" w:rsidP="003C0A29">
            <w:pPr>
              <w:pStyle w:val="Code"/>
            </w:pPr>
            <w:r w:rsidRPr="00184A95">
              <w:t>A</w:t>
            </w:r>
          </w:p>
        </w:tc>
        <w:tc>
          <w:tcPr>
            <w:tcW w:w="1555" w:type="dxa"/>
          </w:tcPr>
          <w:p w14:paraId="62D911C1" w14:textId="77777777" w:rsidR="003C0A29" w:rsidRPr="00184A95" w:rsidRDefault="003C0A29" w:rsidP="003C0A29">
            <w:pPr>
              <w:pStyle w:val="Code"/>
            </w:pPr>
            <w:r w:rsidRPr="00184A95">
              <w:t>H5T_FLOAT</w:t>
            </w:r>
          </w:p>
        </w:tc>
        <w:tc>
          <w:tcPr>
            <w:tcW w:w="543" w:type="dxa"/>
          </w:tcPr>
          <w:p w14:paraId="3C8B0EFA" w14:textId="77777777" w:rsidR="003C0A29" w:rsidRPr="00184A95" w:rsidRDefault="003C0A29" w:rsidP="003C0A29">
            <w:pPr>
              <w:pStyle w:val="Code"/>
            </w:pPr>
            <w:r w:rsidRPr="00184A95">
              <w:t>1</w:t>
            </w:r>
          </w:p>
        </w:tc>
        <w:tc>
          <w:tcPr>
            <w:tcW w:w="2227" w:type="dxa"/>
          </w:tcPr>
          <w:p w14:paraId="3DCA5BF2" w14:textId="77777777" w:rsidR="003C0A29" w:rsidRPr="00184A95" w:rsidRDefault="003C0A29" w:rsidP="003C0A29">
            <w:pPr>
              <w:pStyle w:val="Code"/>
            </w:pPr>
            <w:r w:rsidRPr="00184A95">
              <w:t>[2]</w:t>
            </w:r>
          </w:p>
        </w:tc>
      </w:tr>
      <w:tr w:rsidR="003C0A29" w:rsidRPr="00184A95" w14:paraId="1CD64F5D" w14:textId="77777777" w:rsidTr="003C0A29">
        <w:tc>
          <w:tcPr>
            <w:tcW w:w="3788" w:type="dxa"/>
          </w:tcPr>
          <w:p w14:paraId="134BC634" w14:textId="3D3E8AB2" w:rsidR="003C0A29" w:rsidRPr="00184A95" w:rsidRDefault="003C0A29" w:rsidP="003C0A29">
            <w:pPr>
              <w:pStyle w:val="Code"/>
            </w:pPr>
            <w:r>
              <w:lastRenderedPageBreak/>
              <w:t>/SEQUENCE&lt;m&gt;/</w:t>
            </w:r>
            <w:r w:rsidRPr="00184A95">
              <w:t>TAG</w:t>
            </w:r>
          </w:p>
        </w:tc>
        <w:tc>
          <w:tcPr>
            <w:tcW w:w="484" w:type="dxa"/>
          </w:tcPr>
          <w:p w14:paraId="5CFF77E7" w14:textId="77777777" w:rsidR="003C0A29" w:rsidRPr="00184A95" w:rsidRDefault="003C0A29" w:rsidP="003C0A29">
            <w:pPr>
              <w:pStyle w:val="Code"/>
            </w:pPr>
            <w:r w:rsidRPr="00184A95">
              <w:t>O</w:t>
            </w:r>
          </w:p>
        </w:tc>
        <w:tc>
          <w:tcPr>
            <w:tcW w:w="484" w:type="dxa"/>
          </w:tcPr>
          <w:p w14:paraId="4FA7CFE7" w14:textId="77777777" w:rsidR="003C0A29" w:rsidRPr="00184A95" w:rsidRDefault="003C0A29" w:rsidP="003C0A29">
            <w:pPr>
              <w:pStyle w:val="Code"/>
            </w:pPr>
            <w:r w:rsidRPr="00184A95">
              <w:t>A</w:t>
            </w:r>
          </w:p>
        </w:tc>
        <w:tc>
          <w:tcPr>
            <w:tcW w:w="1555" w:type="dxa"/>
          </w:tcPr>
          <w:p w14:paraId="73DFBBD6" w14:textId="77777777" w:rsidR="003C0A29" w:rsidRPr="00184A95" w:rsidRDefault="003C0A29" w:rsidP="003C0A29">
            <w:pPr>
              <w:pStyle w:val="Code"/>
            </w:pPr>
            <w:r w:rsidRPr="00184A95">
              <w:t>H5T_STRING</w:t>
            </w:r>
          </w:p>
        </w:tc>
        <w:tc>
          <w:tcPr>
            <w:tcW w:w="543" w:type="dxa"/>
          </w:tcPr>
          <w:p w14:paraId="693608A9" w14:textId="77777777" w:rsidR="003C0A29" w:rsidRPr="00184A95" w:rsidRDefault="003C0A29" w:rsidP="003C0A29">
            <w:pPr>
              <w:pStyle w:val="Code"/>
            </w:pPr>
            <w:r w:rsidRPr="00184A95">
              <w:t>1</w:t>
            </w:r>
          </w:p>
        </w:tc>
        <w:tc>
          <w:tcPr>
            <w:tcW w:w="2227" w:type="dxa"/>
          </w:tcPr>
          <w:p w14:paraId="58F7286A" w14:textId="77777777" w:rsidR="003C0A29" w:rsidRPr="00184A95" w:rsidRDefault="003C0A29" w:rsidP="003C0A29">
            <w:pPr>
              <w:pStyle w:val="Code"/>
            </w:pPr>
            <w:r w:rsidRPr="00184A95">
              <w:t>[1]</w:t>
            </w:r>
          </w:p>
        </w:tc>
      </w:tr>
      <w:tr w:rsidR="003C0A29" w:rsidRPr="00184A95" w14:paraId="5E1B8B67" w14:textId="77777777" w:rsidTr="003C0A29">
        <w:tc>
          <w:tcPr>
            <w:tcW w:w="3788" w:type="dxa"/>
          </w:tcPr>
          <w:p w14:paraId="64AF68FE" w14:textId="104A984B" w:rsidR="003C0A29" w:rsidRPr="00184A95" w:rsidRDefault="003C0A29" w:rsidP="003C0A29">
            <w:pPr>
              <w:pStyle w:val="Code"/>
            </w:pPr>
            <w:r>
              <w:t>/SEQUENCE&lt;m&gt;/</w:t>
            </w:r>
            <w:r w:rsidRPr="00184A95">
              <w:t>DAC_CURVE</w:t>
            </w:r>
          </w:p>
        </w:tc>
        <w:tc>
          <w:tcPr>
            <w:tcW w:w="484" w:type="dxa"/>
          </w:tcPr>
          <w:p w14:paraId="385BB9AE" w14:textId="77777777" w:rsidR="003C0A29" w:rsidRPr="00184A95" w:rsidRDefault="003C0A29" w:rsidP="003C0A29">
            <w:pPr>
              <w:pStyle w:val="Code"/>
            </w:pPr>
            <w:r w:rsidRPr="00184A95">
              <w:t>O</w:t>
            </w:r>
          </w:p>
        </w:tc>
        <w:tc>
          <w:tcPr>
            <w:tcW w:w="484" w:type="dxa"/>
          </w:tcPr>
          <w:p w14:paraId="31EF2725" w14:textId="77777777" w:rsidR="003C0A29" w:rsidRPr="00184A95" w:rsidRDefault="003C0A29" w:rsidP="003C0A29">
            <w:pPr>
              <w:pStyle w:val="Code"/>
            </w:pPr>
            <w:r w:rsidRPr="00184A95">
              <w:t>D</w:t>
            </w:r>
          </w:p>
        </w:tc>
        <w:tc>
          <w:tcPr>
            <w:tcW w:w="1555" w:type="dxa"/>
          </w:tcPr>
          <w:p w14:paraId="3EBD959A" w14:textId="77777777" w:rsidR="003C0A29" w:rsidRPr="00184A95" w:rsidRDefault="003C0A29" w:rsidP="003C0A29">
            <w:pPr>
              <w:pStyle w:val="Code"/>
            </w:pPr>
            <w:r w:rsidRPr="00184A95">
              <w:t>H5T_FLOAT</w:t>
            </w:r>
          </w:p>
        </w:tc>
        <w:tc>
          <w:tcPr>
            <w:tcW w:w="543" w:type="dxa"/>
          </w:tcPr>
          <w:p w14:paraId="0A2102A6" w14:textId="77777777" w:rsidR="003C0A29" w:rsidRPr="00184A95" w:rsidRDefault="003C0A29" w:rsidP="003C0A29">
            <w:pPr>
              <w:pStyle w:val="Code"/>
            </w:pPr>
            <w:r w:rsidRPr="00184A95">
              <w:t>1</w:t>
            </w:r>
          </w:p>
        </w:tc>
        <w:tc>
          <w:tcPr>
            <w:tcW w:w="2227" w:type="dxa"/>
          </w:tcPr>
          <w:p w14:paraId="2F6F5BA5" w14:textId="77777777" w:rsidR="003C0A29" w:rsidRPr="00184A95" w:rsidRDefault="003C0A29" w:rsidP="003C0A29">
            <w:pPr>
              <w:pStyle w:val="Code"/>
            </w:pPr>
            <w:r w:rsidRPr="00184A95">
              <w:t>[N_T&lt;m&gt;]</w:t>
            </w:r>
          </w:p>
        </w:tc>
      </w:tr>
      <w:tr w:rsidR="003C0A29" w:rsidRPr="00184A95" w14:paraId="0A5B3FA0" w14:textId="77777777" w:rsidTr="003C0A29">
        <w:tc>
          <w:tcPr>
            <w:tcW w:w="3788" w:type="dxa"/>
          </w:tcPr>
          <w:p w14:paraId="61BFCCAD" w14:textId="483530FF" w:rsidR="003C0A29" w:rsidRPr="00184A95" w:rsidRDefault="003C0A29" w:rsidP="003C0A29">
            <w:pPr>
              <w:pStyle w:val="Code"/>
            </w:pPr>
            <w:r>
              <w:t>/SEQUENCE&lt;m&gt;/</w:t>
            </w:r>
            <w:r w:rsidRPr="00184A95">
              <w:t>RECEIVER_AMPLIFIER_GAIN</w:t>
            </w:r>
          </w:p>
        </w:tc>
        <w:tc>
          <w:tcPr>
            <w:tcW w:w="484" w:type="dxa"/>
          </w:tcPr>
          <w:p w14:paraId="161BF605" w14:textId="77777777" w:rsidR="003C0A29" w:rsidRPr="00184A95" w:rsidRDefault="003C0A29" w:rsidP="003C0A29">
            <w:pPr>
              <w:pStyle w:val="Code"/>
            </w:pPr>
            <w:r w:rsidRPr="00184A95">
              <w:t>O</w:t>
            </w:r>
          </w:p>
        </w:tc>
        <w:tc>
          <w:tcPr>
            <w:tcW w:w="484" w:type="dxa"/>
          </w:tcPr>
          <w:p w14:paraId="49B9EA3E" w14:textId="77777777" w:rsidR="003C0A29" w:rsidRPr="00184A95" w:rsidRDefault="003C0A29" w:rsidP="003C0A29">
            <w:pPr>
              <w:pStyle w:val="Code"/>
            </w:pPr>
            <w:r w:rsidRPr="00184A95">
              <w:t>A</w:t>
            </w:r>
          </w:p>
        </w:tc>
        <w:tc>
          <w:tcPr>
            <w:tcW w:w="1555" w:type="dxa"/>
          </w:tcPr>
          <w:p w14:paraId="7C5C30D9" w14:textId="77777777" w:rsidR="003C0A29" w:rsidRPr="00184A95" w:rsidRDefault="003C0A29" w:rsidP="003C0A29">
            <w:pPr>
              <w:pStyle w:val="Code"/>
            </w:pPr>
            <w:r w:rsidRPr="00184A95">
              <w:t>H5T_FLOAT</w:t>
            </w:r>
          </w:p>
        </w:tc>
        <w:tc>
          <w:tcPr>
            <w:tcW w:w="543" w:type="dxa"/>
          </w:tcPr>
          <w:p w14:paraId="77CAFD59" w14:textId="77777777" w:rsidR="003C0A29" w:rsidRPr="00184A95" w:rsidRDefault="003C0A29" w:rsidP="003C0A29">
            <w:pPr>
              <w:pStyle w:val="Code"/>
            </w:pPr>
            <w:r w:rsidRPr="00184A95">
              <w:t>1</w:t>
            </w:r>
          </w:p>
        </w:tc>
        <w:tc>
          <w:tcPr>
            <w:tcW w:w="2227" w:type="dxa"/>
          </w:tcPr>
          <w:p w14:paraId="41663DBC" w14:textId="77777777" w:rsidR="003C0A29" w:rsidRPr="00184A95" w:rsidRDefault="003C0A29" w:rsidP="003C0A29">
            <w:pPr>
              <w:pStyle w:val="Code"/>
            </w:pPr>
            <w:r w:rsidRPr="00184A95">
              <w:t>[1]</w:t>
            </w:r>
          </w:p>
        </w:tc>
      </w:tr>
      <w:tr w:rsidR="003C0A29" w:rsidRPr="00184A95" w14:paraId="04EF735D" w14:textId="77777777" w:rsidTr="003C0A29">
        <w:tc>
          <w:tcPr>
            <w:tcW w:w="3788" w:type="dxa"/>
          </w:tcPr>
          <w:p w14:paraId="69A486EF" w14:textId="5658A456" w:rsidR="003C0A29" w:rsidRPr="00184A95" w:rsidRDefault="003C0A29" w:rsidP="003C0A29">
            <w:pPr>
              <w:pStyle w:val="Code"/>
            </w:pPr>
            <w:r>
              <w:t>/SEQUENCE&lt;m&gt;/</w:t>
            </w:r>
            <w:r w:rsidRPr="00184A95">
              <w:t>FILTER_TYPE</w:t>
            </w:r>
          </w:p>
        </w:tc>
        <w:tc>
          <w:tcPr>
            <w:tcW w:w="484" w:type="dxa"/>
          </w:tcPr>
          <w:p w14:paraId="67D9664C" w14:textId="77777777" w:rsidR="003C0A29" w:rsidRPr="00184A95" w:rsidRDefault="003C0A29" w:rsidP="003C0A29">
            <w:pPr>
              <w:pStyle w:val="Code"/>
            </w:pPr>
            <w:r w:rsidRPr="00184A95">
              <w:t>O</w:t>
            </w:r>
          </w:p>
        </w:tc>
        <w:tc>
          <w:tcPr>
            <w:tcW w:w="484" w:type="dxa"/>
          </w:tcPr>
          <w:p w14:paraId="1A366BE5" w14:textId="77777777" w:rsidR="003C0A29" w:rsidRPr="00184A95" w:rsidRDefault="003C0A29" w:rsidP="003C0A29">
            <w:pPr>
              <w:pStyle w:val="Code"/>
            </w:pPr>
            <w:r w:rsidRPr="00184A95">
              <w:t>A</w:t>
            </w:r>
          </w:p>
        </w:tc>
        <w:tc>
          <w:tcPr>
            <w:tcW w:w="1555" w:type="dxa"/>
          </w:tcPr>
          <w:p w14:paraId="34D5F474" w14:textId="77777777" w:rsidR="003C0A29" w:rsidRPr="00184A95" w:rsidRDefault="003C0A29" w:rsidP="003C0A29">
            <w:pPr>
              <w:pStyle w:val="Code"/>
            </w:pPr>
            <w:r w:rsidRPr="00184A95">
              <w:t>H5T_INTEGER</w:t>
            </w:r>
          </w:p>
        </w:tc>
        <w:tc>
          <w:tcPr>
            <w:tcW w:w="543" w:type="dxa"/>
          </w:tcPr>
          <w:p w14:paraId="0F0FCBD4" w14:textId="77777777" w:rsidR="003C0A29" w:rsidRPr="00184A95" w:rsidRDefault="003C0A29" w:rsidP="003C0A29">
            <w:pPr>
              <w:pStyle w:val="Code"/>
            </w:pPr>
            <w:r w:rsidRPr="00184A95">
              <w:t>1</w:t>
            </w:r>
          </w:p>
        </w:tc>
        <w:tc>
          <w:tcPr>
            <w:tcW w:w="2227" w:type="dxa"/>
          </w:tcPr>
          <w:p w14:paraId="6C0B34A4" w14:textId="77777777" w:rsidR="003C0A29" w:rsidRPr="00184A95" w:rsidRDefault="003C0A29" w:rsidP="003C0A29">
            <w:pPr>
              <w:pStyle w:val="Code"/>
            </w:pPr>
            <w:r w:rsidRPr="00184A95">
              <w:t>[1]</w:t>
            </w:r>
          </w:p>
        </w:tc>
      </w:tr>
      <w:tr w:rsidR="003C0A29" w:rsidRPr="00184A95" w14:paraId="54308D16" w14:textId="77777777" w:rsidTr="003C0A29">
        <w:tc>
          <w:tcPr>
            <w:tcW w:w="3788" w:type="dxa"/>
          </w:tcPr>
          <w:p w14:paraId="71296CF5" w14:textId="617CFDC3" w:rsidR="003C0A29" w:rsidRPr="00184A95" w:rsidRDefault="003C0A29" w:rsidP="003C0A29">
            <w:pPr>
              <w:pStyle w:val="Code"/>
            </w:pPr>
            <w:r>
              <w:t>/SEQUENCE&lt;m&gt;/</w:t>
            </w:r>
            <w:r w:rsidRPr="00184A95">
              <w:t>FILTER_PARAMETERS</w:t>
            </w:r>
          </w:p>
        </w:tc>
        <w:tc>
          <w:tcPr>
            <w:tcW w:w="484" w:type="dxa"/>
          </w:tcPr>
          <w:p w14:paraId="5D45D95B" w14:textId="77777777" w:rsidR="003C0A29" w:rsidRPr="00184A95" w:rsidRDefault="003C0A29" w:rsidP="003C0A29">
            <w:pPr>
              <w:pStyle w:val="Code"/>
            </w:pPr>
            <w:r w:rsidRPr="00184A95">
              <w:t>O</w:t>
            </w:r>
          </w:p>
        </w:tc>
        <w:tc>
          <w:tcPr>
            <w:tcW w:w="484" w:type="dxa"/>
          </w:tcPr>
          <w:p w14:paraId="5BB056B1" w14:textId="77777777" w:rsidR="003C0A29" w:rsidRPr="00184A95" w:rsidRDefault="003C0A29" w:rsidP="003C0A29">
            <w:pPr>
              <w:pStyle w:val="Code"/>
            </w:pPr>
            <w:r w:rsidRPr="00184A95">
              <w:t>A</w:t>
            </w:r>
          </w:p>
        </w:tc>
        <w:tc>
          <w:tcPr>
            <w:tcW w:w="1555" w:type="dxa"/>
          </w:tcPr>
          <w:p w14:paraId="16FAADF4" w14:textId="77777777" w:rsidR="003C0A29" w:rsidRPr="00184A95" w:rsidRDefault="003C0A29" w:rsidP="003C0A29">
            <w:pPr>
              <w:pStyle w:val="Code"/>
            </w:pPr>
            <w:r w:rsidRPr="00184A95">
              <w:t>H5T_FLOAT</w:t>
            </w:r>
          </w:p>
        </w:tc>
        <w:tc>
          <w:tcPr>
            <w:tcW w:w="543" w:type="dxa"/>
          </w:tcPr>
          <w:p w14:paraId="29F02177" w14:textId="77777777" w:rsidR="003C0A29" w:rsidRPr="00184A95" w:rsidRDefault="003C0A29" w:rsidP="003C0A29">
            <w:pPr>
              <w:pStyle w:val="Code"/>
            </w:pPr>
            <w:r w:rsidRPr="00184A95">
              <w:t>2</w:t>
            </w:r>
          </w:p>
        </w:tc>
        <w:tc>
          <w:tcPr>
            <w:tcW w:w="2227" w:type="dxa"/>
          </w:tcPr>
          <w:p w14:paraId="7C409211" w14:textId="6F0F43E9" w:rsidR="003C0A29" w:rsidRPr="00184A95" w:rsidRDefault="003C0A29" w:rsidP="003C0A29">
            <w:pPr>
              <w:pStyle w:val="Code"/>
            </w:pPr>
            <w:r w:rsidRPr="00184A95">
              <w:t>[</w:t>
            </w:r>
            <w:proofErr w:type="gramStart"/>
            <w:r>
              <w:t>3</w:t>
            </w:r>
            <w:r w:rsidRPr="00184A95">
              <w:t>,N</w:t>
            </w:r>
            <w:proofErr w:type="gramEnd"/>
            <w:r w:rsidRPr="00184A95">
              <w:t>_F&lt;m&gt;]</w:t>
            </w:r>
          </w:p>
        </w:tc>
      </w:tr>
      <w:tr w:rsidR="003C0A29" w:rsidRPr="00184A95" w14:paraId="1C9DC042" w14:textId="77777777" w:rsidTr="003C0A29">
        <w:tc>
          <w:tcPr>
            <w:tcW w:w="3788" w:type="dxa"/>
          </w:tcPr>
          <w:p w14:paraId="65A16905" w14:textId="4CE4956F" w:rsidR="003C0A29" w:rsidRPr="00184A95" w:rsidRDefault="003C0A29" w:rsidP="003C0A29">
            <w:pPr>
              <w:pStyle w:val="Code"/>
            </w:pPr>
            <w:r>
              <w:t>/SEQUENCE&lt;m&gt;/</w:t>
            </w:r>
            <w:r w:rsidRPr="00184A95">
              <w:t>FILTER_DESCRIPTION</w:t>
            </w:r>
          </w:p>
        </w:tc>
        <w:tc>
          <w:tcPr>
            <w:tcW w:w="484" w:type="dxa"/>
          </w:tcPr>
          <w:p w14:paraId="7C46D176" w14:textId="77777777" w:rsidR="003C0A29" w:rsidRPr="00184A95" w:rsidRDefault="003C0A29" w:rsidP="003C0A29">
            <w:pPr>
              <w:pStyle w:val="Code"/>
            </w:pPr>
            <w:r w:rsidRPr="00184A95">
              <w:t>O</w:t>
            </w:r>
          </w:p>
        </w:tc>
        <w:tc>
          <w:tcPr>
            <w:tcW w:w="484" w:type="dxa"/>
          </w:tcPr>
          <w:p w14:paraId="43DE843E" w14:textId="77777777" w:rsidR="003C0A29" w:rsidRPr="00184A95" w:rsidRDefault="003C0A29" w:rsidP="003C0A29">
            <w:pPr>
              <w:pStyle w:val="Code"/>
            </w:pPr>
            <w:r w:rsidRPr="00184A95">
              <w:t>A</w:t>
            </w:r>
          </w:p>
        </w:tc>
        <w:tc>
          <w:tcPr>
            <w:tcW w:w="1555" w:type="dxa"/>
          </w:tcPr>
          <w:p w14:paraId="4A841969" w14:textId="77777777" w:rsidR="003C0A29" w:rsidRPr="00184A95" w:rsidRDefault="003C0A29" w:rsidP="003C0A29">
            <w:pPr>
              <w:pStyle w:val="Code"/>
            </w:pPr>
            <w:r w:rsidRPr="00184A95">
              <w:t>H5T_STRING</w:t>
            </w:r>
          </w:p>
        </w:tc>
        <w:tc>
          <w:tcPr>
            <w:tcW w:w="543" w:type="dxa"/>
          </w:tcPr>
          <w:p w14:paraId="48CFB7A5" w14:textId="77777777" w:rsidR="003C0A29" w:rsidRPr="00184A95" w:rsidRDefault="003C0A29" w:rsidP="003C0A29">
            <w:pPr>
              <w:pStyle w:val="Code"/>
            </w:pPr>
            <w:r w:rsidRPr="00184A95">
              <w:t>1</w:t>
            </w:r>
          </w:p>
        </w:tc>
        <w:tc>
          <w:tcPr>
            <w:tcW w:w="2227" w:type="dxa"/>
          </w:tcPr>
          <w:p w14:paraId="63C5215C" w14:textId="77777777" w:rsidR="003C0A29" w:rsidRPr="00184A95" w:rsidRDefault="003C0A29" w:rsidP="003C0A29">
            <w:pPr>
              <w:pStyle w:val="Code"/>
            </w:pPr>
            <w:r w:rsidRPr="00184A95">
              <w:t>[1]</w:t>
            </w:r>
          </w:p>
        </w:tc>
      </w:tr>
      <w:tr w:rsidR="003C0A29" w:rsidRPr="00184A95" w14:paraId="6A44BE44" w14:textId="77777777" w:rsidTr="003C0A29">
        <w:tc>
          <w:tcPr>
            <w:tcW w:w="3788" w:type="dxa"/>
          </w:tcPr>
          <w:p w14:paraId="6AE564CA" w14:textId="23435391" w:rsidR="003C0A29" w:rsidRPr="00184A95" w:rsidRDefault="003C0A29" w:rsidP="003C0A29">
            <w:pPr>
              <w:pStyle w:val="Code"/>
            </w:pPr>
            <w:r>
              <w:t>/SEQUENCE&lt;m&gt;/</w:t>
            </w:r>
            <w:r w:rsidRPr="00184A95">
              <w:t>OPERATOR</w:t>
            </w:r>
          </w:p>
        </w:tc>
        <w:tc>
          <w:tcPr>
            <w:tcW w:w="484" w:type="dxa"/>
          </w:tcPr>
          <w:p w14:paraId="7D5877CA" w14:textId="77777777" w:rsidR="003C0A29" w:rsidRPr="00184A95" w:rsidRDefault="003C0A29" w:rsidP="003C0A29">
            <w:pPr>
              <w:pStyle w:val="Code"/>
            </w:pPr>
            <w:r w:rsidRPr="00184A95">
              <w:t>O</w:t>
            </w:r>
          </w:p>
        </w:tc>
        <w:tc>
          <w:tcPr>
            <w:tcW w:w="484" w:type="dxa"/>
          </w:tcPr>
          <w:p w14:paraId="45F87B7D" w14:textId="77777777" w:rsidR="003C0A29" w:rsidRPr="00184A95" w:rsidRDefault="003C0A29" w:rsidP="003C0A29">
            <w:pPr>
              <w:pStyle w:val="Code"/>
            </w:pPr>
            <w:r w:rsidRPr="00184A95">
              <w:t>A</w:t>
            </w:r>
          </w:p>
        </w:tc>
        <w:tc>
          <w:tcPr>
            <w:tcW w:w="1555" w:type="dxa"/>
          </w:tcPr>
          <w:p w14:paraId="68A65508" w14:textId="77777777" w:rsidR="003C0A29" w:rsidRPr="00184A95" w:rsidRDefault="003C0A29" w:rsidP="003C0A29">
            <w:pPr>
              <w:pStyle w:val="Code"/>
            </w:pPr>
            <w:r w:rsidRPr="00184A95">
              <w:t>H5T_STRING</w:t>
            </w:r>
          </w:p>
        </w:tc>
        <w:tc>
          <w:tcPr>
            <w:tcW w:w="543" w:type="dxa"/>
          </w:tcPr>
          <w:p w14:paraId="5018FFF4" w14:textId="77777777" w:rsidR="003C0A29" w:rsidRPr="00184A95" w:rsidRDefault="003C0A29" w:rsidP="003C0A29">
            <w:pPr>
              <w:pStyle w:val="Code"/>
            </w:pPr>
            <w:r w:rsidRPr="00184A95">
              <w:t>1</w:t>
            </w:r>
          </w:p>
        </w:tc>
        <w:tc>
          <w:tcPr>
            <w:tcW w:w="2227" w:type="dxa"/>
          </w:tcPr>
          <w:p w14:paraId="6A200AA1" w14:textId="77777777" w:rsidR="003C0A29" w:rsidRPr="00184A95" w:rsidRDefault="003C0A29" w:rsidP="003C0A29">
            <w:pPr>
              <w:pStyle w:val="Code"/>
            </w:pPr>
            <w:r w:rsidRPr="00184A95">
              <w:t>[1]</w:t>
            </w:r>
          </w:p>
        </w:tc>
      </w:tr>
      <w:tr w:rsidR="003C0A29" w:rsidRPr="00184A95" w14:paraId="2E8BEA77" w14:textId="77777777" w:rsidTr="003C0A29">
        <w:tc>
          <w:tcPr>
            <w:tcW w:w="3788" w:type="dxa"/>
          </w:tcPr>
          <w:p w14:paraId="6A44399A" w14:textId="68449A36" w:rsidR="003C0A29" w:rsidRPr="00184A95" w:rsidRDefault="003C0A29" w:rsidP="003C0A29">
            <w:pPr>
              <w:pStyle w:val="Code"/>
            </w:pPr>
            <w:r>
              <w:t>/SEQUENCE&lt;m&gt;/</w:t>
            </w:r>
            <w:r w:rsidRPr="00184A95">
              <w:t>DATE_AND_TIME</w:t>
            </w:r>
          </w:p>
        </w:tc>
        <w:tc>
          <w:tcPr>
            <w:tcW w:w="484" w:type="dxa"/>
          </w:tcPr>
          <w:p w14:paraId="5662AF4C" w14:textId="77777777" w:rsidR="003C0A29" w:rsidRPr="00184A95" w:rsidRDefault="003C0A29" w:rsidP="003C0A29">
            <w:pPr>
              <w:pStyle w:val="Code"/>
            </w:pPr>
            <w:r w:rsidRPr="00184A95">
              <w:t>O</w:t>
            </w:r>
          </w:p>
        </w:tc>
        <w:tc>
          <w:tcPr>
            <w:tcW w:w="484" w:type="dxa"/>
          </w:tcPr>
          <w:p w14:paraId="22EBD519" w14:textId="77777777" w:rsidR="003C0A29" w:rsidRPr="00184A95" w:rsidRDefault="003C0A29" w:rsidP="003C0A29">
            <w:pPr>
              <w:pStyle w:val="Code"/>
            </w:pPr>
            <w:r w:rsidRPr="00184A95">
              <w:t>A</w:t>
            </w:r>
          </w:p>
        </w:tc>
        <w:tc>
          <w:tcPr>
            <w:tcW w:w="1555" w:type="dxa"/>
          </w:tcPr>
          <w:p w14:paraId="4C5AD56E" w14:textId="77777777" w:rsidR="003C0A29" w:rsidRPr="00184A95" w:rsidRDefault="003C0A29" w:rsidP="003C0A29">
            <w:pPr>
              <w:pStyle w:val="Code"/>
            </w:pPr>
            <w:r w:rsidRPr="00184A95">
              <w:t>H5T_STRING</w:t>
            </w:r>
          </w:p>
        </w:tc>
        <w:tc>
          <w:tcPr>
            <w:tcW w:w="543" w:type="dxa"/>
          </w:tcPr>
          <w:p w14:paraId="53BAC363" w14:textId="77777777" w:rsidR="003C0A29" w:rsidRPr="00184A95" w:rsidRDefault="003C0A29" w:rsidP="003C0A29">
            <w:pPr>
              <w:pStyle w:val="Code"/>
            </w:pPr>
            <w:r w:rsidRPr="00184A95">
              <w:t>1</w:t>
            </w:r>
          </w:p>
        </w:tc>
        <w:tc>
          <w:tcPr>
            <w:tcW w:w="2227" w:type="dxa"/>
          </w:tcPr>
          <w:p w14:paraId="3EE6926B" w14:textId="77777777" w:rsidR="003C0A29" w:rsidRPr="00184A95" w:rsidRDefault="003C0A29" w:rsidP="003C0A29">
            <w:pPr>
              <w:pStyle w:val="Code"/>
            </w:pPr>
            <w:r w:rsidRPr="00184A95">
              <w:t>[1]</w:t>
            </w:r>
          </w:p>
        </w:tc>
      </w:tr>
      <w:tr w:rsidR="003C0A29" w:rsidRPr="00184A95" w14:paraId="52B741B8" w14:textId="77777777" w:rsidTr="003C0A29">
        <w:tc>
          <w:tcPr>
            <w:tcW w:w="3788" w:type="dxa"/>
          </w:tcPr>
          <w:p w14:paraId="65103210" w14:textId="7A7E6999" w:rsidR="003C0A29" w:rsidRPr="00184A95" w:rsidRDefault="003C0A29" w:rsidP="003C0A29">
            <w:pPr>
              <w:pStyle w:val="Code"/>
            </w:pPr>
            <w:r>
              <w:t>/SEQUENCE&lt;m&gt;/</w:t>
            </w:r>
            <w:r w:rsidRPr="00184A95">
              <w:t>LAW&lt;</w:t>
            </w:r>
            <w:r>
              <w:t>k</w:t>
            </w:r>
            <w:r w:rsidRPr="00184A95">
              <w:t>&gt;/</w:t>
            </w:r>
            <w:r>
              <w:t>TYPE</w:t>
            </w:r>
          </w:p>
        </w:tc>
        <w:tc>
          <w:tcPr>
            <w:tcW w:w="484" w:type="dxa"/>
          </w:tcPr>
          <w:p w14:paraId="395D8800" w14:textId="1DFD3125" w:rsidR="003C0A29" w:rsidRPr="00184A95" w:rsidRDefault="003C0A29" w:rsidP="003C0A29">
            <w:pPr>
              <w:pStyle w:val="Code"/>
            </w:pPr>
            <w:r>
              <w:t>M</w:t>
            </w:r>
          </w:p>
        </w:tc>
        <w:tc>
          <w:tcPr>
            <w:tcW w:w="484" w:type="dxa"/>
          </w:tcPr>
          <w:p w14:paraId="543728F6" w14:textId="15531EF4" w:rsidR="003C0A29" w:rsidRPr="00184A95" w:rsidRDefault="003C0A29" w:rsidP="003C0A29">
            <w:pPr>
              <w:pStyle w:val="Code"/>
            </w:pPr>
            <w:r>
              <w:t>A</w:t>
            </w:r>
          </w:p>
        </w:tc>
        <w:tc>
          <w:tcPr>
            <w:tcW w:w="1555" w:type="dxa"/>
          </w:tcPr>
          <w:p w14:paraId="632B51B6" w14:textId="3E84A2B1" w:rsidR="003C0A29" w:rsidRPr="003C0A29" w:rsidRDefault="003C0A29" w:rsidP="003C0A29">
            <w:pPr>
              <w:pStyle w:val="Code"/>
            </w:pPr>
            <w:r w:rsidRPr="00184A95">
              <w:t>H5T_STRING</w:t>
            </w:r>
          </w:p>
        </w:tc>
        <w:tc>
          <w:tcPr>
            <w:tcW w:w="543" w:type="dxa"/>
          </w:tcPr>
          <w:p w14:paraId="0FEAA5FC" w14:textId="01624648" w:rsidR="003C0A29" w:rsidRPr="00184A95" w:rsidRDefault="003C0A29" w:rsidP="003C0A29">
            <w:pPr>
              <w:pStyle w:val="Code"/>
            </w:pPr>
            <w:r>
              <w:t>1</w:t>
            </w:r>
          </w:p>
        </w:tc>
        <w:tc>
          <w:tcPr>
            <w:tcW w:w="2227" w:type="dxa"/>
          </w:tcPr>
          <w:p w14:paraId="37EE797B" w14:textId="25FB9387" w:rsidR="003C0A29" w:rsidRPr="00184A95" w:rsidRDefault="003C0A29" w:rsidP="003C0A29">
            <w:pPr>
              <w:pStyle w:val="Code"/>
            </w:pPr>
            <w:r>
              <w:t>“LAW”</w:t>
            </w:r>
          </w:p>
        </w:tc>
      </w:tr>
      <w:tr w:rsidR="003C0A29" w:rsidRPr="00184A95" w14:paraId="15391F0D" w14:textId="77777777" w:rsidTr="003C0A29">
        <w:tc>
          <w:tcPr>
            <w:tcW w:w="3788" w:type="dxa"/>
          </w:tcPr>
          <w:p w14:paraId="48AE97AB" w14:textId="24D7F302" w:rsidR="003C0A29" w:rsidRPr="00184A95" w:rsidRDefault="003C0A29" w:rsidP="003C0A29">
            <w:pPr>
              <w:pStyle w:val="Code"/>
            </w:pPr>
            <w:r>
              <w:t>/SEQUENCE&lt;m&gt;/</w:t>
            </w:r>
            <w:r w:rsidRPr="00184A95">
              <w:t>LAW&lt;</w:t>
            </w:r>
            <w:r>
              <w:t>k</w:t>
            </w:r>
            <w:r w:rsidRPr="00184A95">
              <w:t>&gt;/PROBE</w:t>
            </w:r>
          </w:p>
        </w:tc>
        <w:tc>
          <w:tcPr>
            <w:tcW w:w="484" w:type="dxa"/>
          </w:tcPr>
          <w:p w14:paraId="6CFD5D0D" w14:textId="77777777" w:rsidR="003C0A29" w:rsidRPr="00184A95" w:rsidRDefault="003C0A29" w:rsidP="003C0A29">
            <w:pPr>
              <w:pStyle w:val="Code"/>
            </w:pPr>
            <w:r w:rsidRPr="00184A95">
              <w:t>M</w:t>
            </w:r>
          </w:p>
        </w:tc>
        <w:tc>
          <w:tcPr>
            <w:tcW w:w="484" w:type="dxa"/>
          </w:tcPr>
          <w:p w14:paraId="4EE7A512" w14:textId="77777777" w:rsidR="003C0A29" w:rsidRPr="00184A95" w:rsidRDefault="003C0A29" w:rsidP="003C0A29">
            <w:pPr>
              <w:pStyle w:val="Code"/>
            </w:pPr>
            <w:r w:rsidRPr="00184A95">
              <w:t>D</w:t>
            </w:r>
          </w:p>
        </w:tc>
        <w:tc>
          <w:tcPr>
            <w:tcW w:w="1555" w:type="dxa"/>
          </w:tcPr>
          <w:p w14:paraId="27B48C5E" w14:textId="1A8A83F1" w:rsidR="003C0A29" w:rsidRPr="00184A95" w:rsidRDefault="003C0A29" w:rsidP="003C0A29">
            <w:pPr>
              <w:pStyle w:val="Code"/>
            </w:pPr>
            <w:r w:rsidRPr="003C0A29">
              <w:t>H5T_STD_REF_OBJ</w:t>
            </w:r>
          </w:p>
        </w:tc>
        <w:tc>
          <w:tcPr>
            <w:tcW w:w="543" w:type="dxa"/>
          </w:tcPr>
          <w:p w14:paraId="5479AA0B" w14:textId="77777777" w:rsidR="003C0A29" w:rsidRPr="00184A95" w:rsidRDefault="003C0A29" w:rsidP="003C0A29">
            <w:pPr>
              <w:pStyle w:val="Code"/>
            </w:pPr>
            <w:r w:rsidRPr="00184A95">
              <w:t>1</w:t>
            </w:r>
          </w:p>
        </w:tc>
        <w:tc>
          <w:tcPr>
            <w:tcW w:w="2227" w:type="dxa"/>
          </w:tcPr>
          <w:p w14:paraId="5A7D552A" w14:textId="65D5C164" w:rsidR="003C0A29" w:rsidRPr="00184A95" w:rsidRDefault="003C0A29" w:rsidP="003C0A29">
            <w:pPr>
              <w:pStyle w:val="Code"/>
            </w:pPr>
            <w:r w:rsidRPr="00184A95">
              <w:t>[N_C&lt;m&gt;&lt;</w:t>
            </w:r>
            <w:r>
              <w:t>k</w:t>
            </w:r>
            <w:r w:rsidRPr="00184A95">
              <w:t>&gt;]</w:t>
            </w:r>
          </w:p>
        </w:tc>
      </w:tr>
      <w:tr w:rsidR="003C0A29" w:rsidRPr="00184A95" w14:paraId="616353D9" w14:textId="77777777" w:rsidTr="003C0A29">
        <w:tc>
          <w:tcPr>
            <w:tcW w:w="3788" w:type="dxa"/>
          </w:tcPr>
          <w:p w14:paraId="4B68F3B0" w14:textId="09ECD796" w:rsidR="003C0A29" w:rsidRPr="00184A95" w:rsidRDefault="003C0A29" w:rsidP="003C0A29">
            <w:pPr>
              <w:pStyle w:val="Code"/>
            </w:pPr>
            <w:r>
              <w:t>/SEQUENCE&lt;m&gt;/</w:t>
            </w:r>
            <w:r w:rsidRPr="00184A95">
              <w:t>LAW&lt;</w:t>
            </w:r>
            <w:r>
              <w:t>k</w:t>
            </w:r>
            <w:r w:rsidRPr="00184A95">
              <w:t>&gt;/ELEMENT</w:t>
            </w:r>
          </w:p>
        </w:tc>
        <w:tc>
          <w:tcPr>
            <w:tcW w:w="484" w:type="dxa"/>
          </w:tcPr>
          <w:p w14:paraId="14598919" w14:textId="77777777" w:rsidR="003C0A29" w:rsidRPr="00184A95" w:rsidRDefault="003C0A29" w:rsidP="003C0A29">
            <w:pPr>
              <w:pStyle w:val="Code"/>
            </w:pPr>
            <w:r w:rsidRPr="00184A95">
              <w:t>M</w:t>
            </w:r>
          </w:p>
        </w:tc>
        <w:tc>
          <w:tcPr>
            <w:tcW w:w="484" w:type="dxa"/>
          </w:tcPr>
          <w:p w14:paraId="49ED359C" w14:textId="77777777" w:rsidR="003C0A29" w:rsidRPr="00184A95" w:rsidRDefault="003C0A29" w:rsidP="003C0A29">
            <w:pPr>
              <w:pStyle w:val="Code"/>
            </w:pPr>
            <w:r w:rsidRPr="00184A95">
              <w:t>D</w:t>
            </w:r>
          </w:p>
        </w:tc>
        <w:tc>
          <w:tcPr>
            <w:tcW w:w="1555" w:type="dxa"/>
          </w:tcPr>
          <w:p w14:paraId="2C2E7DFC" w14:textId="77777777" w:rsidR="003C0A29" w:rsidRPr="00184A95" w:rsidRDefault="003C0A29" w:rsidP="003C0A29">
            <w:pPr>
              <w:pStyle w:val="Code"/>
            </w:pPr>
            <w:r w:rsidRPr="00184A95">
              <w:t>H5T_INTEGER</w:t>
            </w:r>
          </w:p>
        </w:tc>
        <w:tc>
          <w:tcPr>
            <w:tcW w:w="543" w:type="dxa"/>
          </w:tcPr>
          <w:p w14:paraId="0EA3FDFF" w14:textId="77777777" w:rsidR="003C0A29" w:rsidRPr="00184A95" w:rsidRDefault="003C0A29" w:rsidP="003C0A29">
            <w:pPr>
              <w:pStyle w:val="Code"/>
            </w:pPr>
            <w:r w:rsidRPr="00184A95">
              <w:t>1</w:t>
            </w:r>
          </w:p>
        </w:tc>
        <w:tc>
          <w:tcPr>
            <w:tcW w:w="2227" w:type="dxa"/>
          </w:tcPr>
          <w:p w14:paraId="4453E41F" w14:textId="5EDD09E3" w:rsidR="003C0A29" w:rsidRPr="00184A95" w:rsidRDefault="003C0A29" w:rsidP="003C0A29">
            <w:pPr>
              <w:pStyle w:val="Code"/>
            </w:pPr>
            <w:r w:rsidRPr="00184A95">
              <w:t>[N_C&lt;m&gt;&lt;</w:t>
            </w:r>
            <w:r>
              <w:t>k</w:t>
            </w:r>
            <w:r w:rsidRPr="00184A95">
              <w:t>&gt;]</w:t>
            </w:r>
          </w:p>
        </w:tc>
      </w:tr>
      <w:tr w:rsidR="003C0A29" w:rsidRPr="00184A95" w14:paraId="29F0662D" w14:textId="77777777" w:rsidTr="003C0A29">
        <w:tc>
          <w:tcPr>
            <w:tcW w:w="3788" w:type="dxa"/>
          </w:tcPr>
          <w:p w14:paraId="3A949CD3" w14:textId="3F1D7AD8" w:rsidR="003C0A29" w:rsidRPr="00184A95" w:rsidRDefault="003C0A29" w:rsidP="003C0A29">
            <w:pPr>
              <w:pStyle w:val="Code"/>
            </w:pPr>
            <w:r>
              <w:t>/SEQUENCE&lt;m&gt;/</w:t>
            </w:r>
            <w:r w:rsidRPr="00184A95">
              <w:t>LAW&lt;</w:t>
            </w:r>
            <w:r>
              <w:t>k</w:t>
            </w:r>
            <w:r w:rsidRPr="00184A95">
              <w:t>&gt;/DELAY</w:t>
            </w:r>
          </w:p>
        </w:tc>
        <w:tc>
          <w:tcPr>
            <w:tcW w:w="484" w:type="dxa"/>
          </w:tcPr>
          <w:p w14:paraId="72512131" w14:textId="77777777" w:rsidR="003C0A29" w:rsidRPr="00184A95" w:rsidRDefault="003C0A29" w:rsidP="003C0A29">
            <w:pPr>
              <w:pStyle w:val="Code"/>
            </w:pPr>
            <w:r w:rsidRPr="00184A95">
              <w:t>O</w:t>
            </w:r>
          </w:p>
        </w:tc>
        <w:tc>
          <w:tcPr>
            <w:tcW w:w="484" w:type="dxa"/>
          </w:tcPr>
          <w:p w14:paraId="2D734D23" w14:textId="77777777" w:rsidR="003C0A29" w:rsidRPr="00184A95" w:rsidRDefault="003C0A29" w:rsidP="003C0A29">
            <w:pPr>
              <w:pStyle w:val="Code"/>
            </w:pPr>
            <w:r w:rsidRPr="00184A95">
              <w:t>D</w:t>
            </w:r>
          </w:p>
        </w:tc>
        <w:tc>
          <w:tcPr>
            <w:tcW w:w="1555" w:type="dxa"/>
          </w:tcPr>
          <w:p w14:paraId="3B6306C4" w14:textId="77777777" w:rsidR="003C0A29" w:rsidRPr="00184A95" w:rsidRDefault="003C0A29" w:rsidP="003C0A29">
            <w:pPr>
              <w:pStyle w:val="Code"/>
            </w:pPr>
            <w:r w:rsidRPr="00184A95">
              <w:t>H5T_FLOAT</w:t>
            </w:r>
          </w:p>
        </w:tc>
        <w:tc>
          <w:tcPr>
            <w:tcW w:w="543" w:type="dxa"/>
          </w:tcPr>
          <w:p w14:paraId="610758E1" w14:textId="77777777" w:rsidR="003C0A29" w:rsidRPr="00184A95" w:rsidRDefault="003C0A29" w:rsidP="003C0A29">
            <w:pPr>
              <w:pStyle w:val="Code"/>
            </w:pPr>
            <w:r w:rsidRPr="00184A95">
              <w:t>1</w:t>
            </w:r>
          </w:p>
        </w:tc>
        <w:tc>
          <w:tcPr>
            <w:tcW w:w="2227" w:type="dxa"/>
          </w:tcPr>
          <w:p w14:paraId="71E99B1C" w14:textId="5518986B" w:rsidR="003C0A29" w:rsidRPr="00184A95" w:rsidRDefault="003C0A29" w:rsidP="003C0A29">
            <w:pPr>
              <w:pStyle w:val="Code"/>
            </w:pPr>
            <w:r w:rsidRPr="00184A95">
              <w:t>[N_C&lt;m&gt;&lt;</w:t>
            </w:r>
            <w:r>
              <w:t>k</w:t>
            </w:r>
            <w:r w:rsidRPr="00184A95">
              <w:t>&gt;]</w:t>
            </w:r>
          </w:p>
        </w:tc>
      </w:tr>
      <w:tr w:rsidR="003C0A29" w:rsidRPr="00184A95" w14:paraId="26CFAF91" w14:textId="77777777" w:rsidTr="003C0A29">
        <w:tc>
          <w:tcPr>
            <w:tcW w:w="3788" w:type="dxa"/>
          </w:tcPr>
          <w:p w14:paraId="068CA07F" w14:textId="059D0670" w:rsidR="003C0A29" w:rsidRPr="00184A95" w:rsidRDefault="003C0A29" w:rsidP="003C0A29">
            <w:pPr>
              <w:pStyle w:val="Code"/>
            </w:pPr>
            <w:r>
              <w:t>/SEQUENCE&lt;m&gt;/</w:t>
            </w:r>
            <w:r w:rsidRPr="00184A95">
              <w:t>LAW&lt;</w:t>
            </w:r>
            <w:r>
              <w:t>k</w:t>
            </w:r>
            <w:r w:rsidRPr="00184A95">
              <w:t>&gt;/WEIGHTING</w:t>
            </w:r>
          </w:p>
        </w:tc>
        <w:tc>
          <w:tcPr>
            <w:tcW w:w="484" w:type="dxa"/>
          </w:tcPr>
          <w:p w14:paraId="5BF5DAF0" w14:textId="77777777" w:rsidR="003C0A29" w:rsidRPr="00184A95" w:rsidRDefault="003C0A29" w:rsidP="003C0A29">
            <w:pPr>
              <w:pStyle w:val="Code"/>
            </w:pPr>
            <w:r w:rsidRPr="00184A95">
              <w:t>O</w:t>
            </w:r>
          </w:p>
        </w:tc>
        <w:tc>
          <w:tcPr>
            <w:tcW w:w="484" w:type="dxa"/>
          </w:tcPr>
          <w:p w14:paraId="01DD08E0" w14:textId="77777777" w:rsidR="003C0A29" w:rsidRPr="00184A95" w:rsidRDefault="003C0A29" w:rsidP="003C0A29">
            <w:pPr>
              <w:pStyle w:val="Code"/>
            </w:pPr>
            <w:r w:rsidRPr="00184A95">
              <w:t>D</w:t>
            </w:r>
          </w:p>
        </w:tc>
        <w:tc>
          <w:tcPr>
            <w:tcW w:w="1555" w:type="dxa"/>
          </w:tcPr>
          <w:p w14:paraId="17AA2B21" w14:textId="77777777" w:rsidR="003C0A29" w:rsidRPr="00184A95" w:rsidRDefault="003C0A29" w:rsidP="003C0A29">
            <w:pPr>
              <w:pStyle w:val="Code"/>
            </w:pPr>
            <w:r w:rsidRPr="00184A95">
              <w:t>H5T_FLOAT</w:t>
            </w:r>
          </w:p>
        </w:tc>
        <w:tc>
          <w:tcPr>
            <w:tcW w:w="543" w:type="dxa"/>
          </w:tcPr>
          <w:p w14:paraId="76455BD7" w14:textId="77777777" w:rsidR="003C0A29" w:rsidRPr="00184A95" w:rsidRDefault="003C0A29" w:rsidP="003C0A29">
            <w:pPr>
              <w:pStyle w:val="Code"/>
            </w:pPr>
            <w:r w:rsidRPr="00184A95">
              <w:t>1</w:t>
            </w:r>
          </w:p>
        </w:tc>
        <w:tc>
          <w:tcPr>
            <w:tcW w:w="2227" w:type="dxa"/>
          </w:tcPr>
          <w:p w14:paraId="5DE1498E" w14:textId="1E40CF39" w:rsidR="003C0A29" w:rsidRPr="00184A95" w:rsidRDefault="003C0A29" w:rsidP="003C0A29">
            <w:pPr>
              <w:pStyle w:val="Code"/>
            </w:pPr>
            <w:r w:rsidRPr="00184A95">
              <w:t>[N_C&lt;m&gt;&lt;</w:t>
            </w:r>
            <w:r>
              <w:t>k</w:t>
            </w:r>
            <w:r w:rsidRPr="00184A95">
              <w:t>&gt;]</w:t>
            </w:r>
          </w:p>
        </w:tc>
      </w:tr>
    </w:tbl>
    <w:p w14:paraId="1C5050C2" w14:textId="07389BA3" w:rsidR="008C30E5" w:rsidRDefault="008C30E5" w:rsidP="008C30E5">
      <w:pPr>
        <w:pStyle w:val="FigureCaption"/>
      </w:pPr>
      <w:r w:rsidRPr="008C30E5">
        <w:t>Table 2</w:t>
      </w:r>
      <w:r w:rsidRPr="008C30E5">
        <w:tab/>
      </w:r>
      <w:r w:rsidR="00150E0A">
        <w:t xml:space="preserve">List of the </w:t>
      </w:r>
      <w:r w:rsidR="00371E4F">
        <w:t xml:space="preserve">datafields </w:t>
      </w:r>
      <w:r w:rsidR="00150E0A">
        <w:t>in an MFMC file</w:t>
      </w:r>
      <w:r w:rsidRPr="008C30E5">
        <w:t>. Abbreviations: M/O = Mandatory / Optional; D/A = Dataset / Attribute; PCS = Probe Coordinate System; GCS = Global Coordinate System. Mandatory / Optional is applicable to children if parent dataset exists, i.e. a mandatory parameter in an optional group is mandatory if the group exists.</w:t>
      </w:r>
    </w:p>
    <w:p w14:paraId="6498BD2A" w14:textId="70DAA082" w:rsidR="00150E0A" w:rsidRDefault="00150E0A" w:rsidP="00150E0A">
      <w:pPr>
        <w:pStyle w:val="Heading3"/>
      </w:pPr>
      <w:r>
        <w:t>Validity of MFMC File</w:t>
      </w:r>
    </w:p>
    <w:p w14:paraId="0E4C9AFC" w14:textId="144AFA23" w:rsidR="00150E0A" w:rsidRDefault="00150E0A" w:rsidP="00150E0A">
      <w:r>
        <w:t>An MFMC is valid if the following requirements are satisfied:</w:t>
      </w:r>
    </w:p>
    <w:p w14:paraId="1B6ACF82" w14:textId="12269B8E"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4E4E4CDF"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is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48509A2" w:rsidR="00553EF5" w:rsidRDefault="00553EF5" w:rsidP="00E65963">
      <w:pPr>
        <w:pStyle w:val="ListParagraph"/>
        <w:numPr>
          <w:ilvl w:val="0"/>
          <w:numId w:val="18"/>
        </w:numPr>
      </w:pPr>
      <w:r>
        <w:t xml:space="preserve">cross-referencing </w:t>
      </w:r>
      <w:r w:rsidR="00371E4F">
        <w:t xml:space="preserve">datafields </w:t>
      </w:r>
      <w:r>
        <w:t>refer to valid indices.</w:t>
      </w:r>
    </w:p>
    <w:p w14:paraId="7DC7C063" w14:textId="37737D3F" w:rsidR="003E792D" w:rsidRDefault="003E792D" w:rsidP="003E792D">
      <w:pPr>
        <w:pStyle w:val="Heading2"/>
      </w:pPr>
      <w:r>
        <w:t>Explanatory Notes</w:t>
      </w:r>
    </w:p>
    <w:p w14:paraId="75A66104" w14:textId="358A9A16" w:rsidR="002A4F7E" w:rsidRDefault="002A4F7E" w:rsidP="002A4F7E">
      <w:pPr>
        <w:pStyle w:val="Heading3"/>
      </w:pPr>
      <w:r>
        <w:t>Type (</w:t>
      </w:r>
      <w:r w:rsidRPr="001051AA">
        <w:rPr>
          <w:rStyle w:val="CodeChar"/>
        </w:rPr>
        <w:t>/</w:t>
      </w:r>
      <w:r>
        <w:rPr>
          <w:rStyle w:val="CodeChar"/>
        </w:rPr>
        <w:t>TYPE</w:t>
      </w:r>
      <w:r>
        <w:t xml:space="preserve">) </w:t>
      </w:r>
    </w:p>
    <w:p w14:paraId="214614B0" w14:textId="68A27569" w:rsidR="002A4F7E" w:rsidRPr="002A4F7E" w:rsidRDefault="002A4F7E" w:rsidP="002A4F7E">
      <w:r>
        <w:t xml:space="preserve">The type is always the string </w:t>
      </w:r>
      <w:r w:rsidRPr="002A4F7E">
        <w:rPr>
          <w:rStyle w:val="CodeChar"/>
        </w:rPr>
        <w:t>MFMC</w:t>
      </w:r>
      <w:r>
        <w:t>. In future, this may be used to identify the root level of an MFMC data structure embedded within another HDF5 file.</w:t>
      </w:r>
    </w:p>
    <w:p w14:paraId="7FDC7AED" w14:textId="65F9E54D"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7B353E">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2"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1761C4E5" w:rsidR="004B150A" w:rsidRDefault="004B150A" w:rsidP="004B150A">
      <w:pPr>
        <w:pStyle w:val="ListParagraph"/>
        <w:numPr>
          <w:ilvl w:val="0"/>
          <w:numId w:val="20"/>
        </w:numPr>
      </w:pPr>
      <w:r>
        <w:t>PATCH – for bug-fixes that are backwards-compatible with existing API.</w:t>
      </w:r>
    </w:p>
    <w:p w14:paraId="1242A6F1" w14:textId="76E34445" w:rsidR="00FA3830" w:rsidRDefault="00184A95" w:rsidP="00184A95">
      <w:pPr>
        <w:pStyle w:val="Heading3"/>
      </w:pPr>
      <w:r>
        <w:t xml:space="preserve">Probe </w:t>
      </w:r>
      <w:r w:rsidR="007B353E">
        <w:t>(</w:t>
      </w:r>
      <w:r w:rsidR="007B353E" w:rsidRPr="00184A95">
        <w:rPr>
          <w:rStyle w:val="CodeChar"/>
        </w:rPr>
        <w:t>/PROBE&lt;p&gt;</w:t>
      </w:r>
      <w:r w:rsidR="007B353E">
        <w:t>)</w:t>
      </w:r>
      <w:r>
        <w:t xml:space="preserve"> </w:t>
      </w:r>
    </w:p>
    <w:p w14:paraId="76E56D7E" w14:textId="77777777" w:rsidR="0037072A" w:rsidRDefault="00184A95" w:rsidP="00184A95">
      <w:r>
        <w:t xml:space="preserve">A probe group specifies an ultrasonic array that contains multiple elements. An MFMC file can contain multiple probe definitions, which are enumerated by the index </w:t>
      </w:r>
      <w:r w:rsidRPr="0037072A">
        <w:rPr>
          <w:rStyle w:val="CodeChar"/>
        </w:rPr>
        <w:t>&lt;p&gt;</w:t>
      </w:r>
      <w:r>
        <w:t xml:space="preserve"> where </w:t>
      </w:r>
      <w:r w:rsidRPr="0037072A">
        <w:rPr>
          <w:rStyle w:val="CodeChar"/>
        </w:rPr>
        <w:t>p</w:t>
      </w:r>
      <w:r>
        <w:t xml:space="preserve"> is an integer </w:t>
      </w:r>
      <w:r w:rsidR="0037072A">
        <w:t xml:space="preserve">starting at 1 without leading </w:t>
      </w:r>
      <w:r w:rsidR="0037072A">
        <w:lastRenderedPageBreak/>
        <w:t>zeros</w:t>
      </w:r>
      <w:r>
        <w:t xml:space="preserve">. </w:t>
      </w:r>
      <w:r w:rsidR="0037072A">
        <w:t xml:space="preserve">Note that </w:t>
      </w:r>
      <w:r w:rsidR="0037072A" w:rsidRPr="0037072A">
        <w:rPr>
          <w:rStyle w:val="CodeChar"/>
        </w:rPr>
        <w:t>&lt;p&gt;</w:t>
      </w:r>
      <w:r>
        <w:t xml:space="preserve"> is part of the string defining the name of the group</w:t>
      </w:r>
      <w:r w:rsidR="0037072A">
        <w:t xml:space="preserve"> in the underlying HDF5 file; it is not an index in the programmatical sense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1A3FE598"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(a)</w:t>
      </w:r>
      <w:r>
        <w:t>;</w:t>
      </w:r>
    </w:p>
    <w:p w14:paraId="3421B2EA" w14:textId="575FF08F" w:rsidR="0037072A" w:rsidRDefault="0037072A" w:rsidP="0037072A">
      <w:pPr>
        <w:pStyle w:val="ListParagraph"/>
        <w:numPr>
          <w:ilvl w:val="0"/>
          <w:numId w:val="11"/>
        </w:numPr>
      </w:pPr>
      <m:oMath>
        <m:r>
          <w:rPr>
            <w:rFonts w:ascii="Cambria Math" w:hAnsi="Cambria Math"/>
          </w:rPr>
          <m:t>x</m:t>
        </m:r>
      </m:oMath>
      <w:r>
        <w:t xml:space="preserve">-axis – in plane of elements, aligned to major dimension of probe, </w:t>
      </w:r>
      <w:r w:rsidR="001051AA">
        <w:t xml:space="preserve">orientated </w:t>
      </w:r>
      <w:r>
        <w:t>in direction of increasing element index for a 1-D linear probe</w:t>
      </w:r>
      <w:r w:rsidR="00A93828">
        <w:t>, as shown in Fig. </w:t>
      </w:r>
      <w:r w:rsidR="00A93828">
        <w:fldChar w:fldCharType="begin"/>
      </w:r>
      <w:r w:rsidR="00A93828">
        <w:instrText xml:space="preserve"> REF FigPCSConventions \h </w:instrText>
      </w:r>
      <w:r w:rsidR="00A93828">
        <w:fldChar w:fldCharType="separate"/>
      </w:r>
      <w:r w:rsidR="00A93828">
        <w:rPr>
          <w:noProof/>
          <w:sz w:val="18"/>
        </w:rPr>
        <w:t>3</w:t>
      </w:r>
      <w:r w:rsidR="00A93828">
        <w:fldChar w:fldCharType="end"/>
      </w:r>
      <w:r w:rsidR="00A93828">
        <w:t>(b),</w:t>
      </w:r>
      <w:r>
        <w:t xml:space="preserv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3A3788">
        <w:rPr>
          <w:noProof/>
          <w:sz w:val="18"/>
        </w:rPr>
        <w:t>3</w:t>
      </w:r>
      <w:r w:rsidR="00FD229C">
        <w:fldChar w:fldCharType="end"/>
      </w:r>
      <w:r w:rsidR="00FD229C">
        <w:t>(</w:t>
      </w:r>
      <w:r w:rsidR="00A93828">
        <w:t>c</w:t>
      </w:r>
      <w:r w:rsidR="00284499">
        <w:t>)</w:t>
      </w:r>
      <w:r>
        <w:t>;</w:t>
      </w:r>
    </w:p>
    <w:p w14:paraId="2880B98E" w14:textId="4BB3113C" w:rsidR="0037072A" w:rsidRDefault="0037072A" w:rsidP="0037072A">
      <w:pPr>
        <w:pStyle w:val="ListParagraph"/>
        <w:numPr>
          <w:ilvl w:val="0"/>
          <w:numId w:val="11"/>
        </w:numPr>
      </w:pPr>
      <m:oMath>
        <m:r>
          <w:rPr>
            <w:rFonts w:ascii="Cambria Math" w:hAnsi="Cambria Math"/>
          </w:rPr>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(c)</w:t>
      </w:r>
      <w:r w:rsidR="001051AA">
        <w:t>.</w:t>
      </w:r>
    </w:p>
    <w:p w14:paraId="29745B25" w14:textId="0ADCAA5F" w:rsidR="004108C2" w:rsidRDefault="001732CB" w:rsidP="004108C2">
      <w:pPr>
        <w:pStyle w:val="Figure"/>
      </w:pPr>
      <w:r w:rsidRPr="001732CB">
        <w:rPr>
          <w:noProof/>
        </w:rPr>
        <w:drawing>
          <wp:inline distT="0" distB="0" distL="0" distR="0" wp14:anchorId="178B11A6" wp14:editId="60C1EE37">
            <wp:extent cx="41148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1428750"/>
                    </a:xfrm>
                    <a:prstGeom prst="rect">
                      <a:avLst/>
                    </a:prstGeom>
                    <a:noFill/>
                    <a:ln>
                      <a:noFill/>
                    </a:ln>
                  </pic:spPr>
                </pic:pic>
              </a:graphicData>
            </a:graphic>
          </wp:inline>
        </w:drawing>
      </w:r>
    </w:p>
    <w:p w14:paraId="3337A8D6" w14:textId="1C789800" w:rsidR="004108C2" w:rsidRPr="004108C2" w:rsidRDefault="004108C2" w:rsidP="004108C2">
      <w:pPr>
        <w:pStyle w:val="FigureCaption"/>
      </w:pPr>
      <w:r w:rsidRPr="009F2530">
        <w:rPr>
          <w:sz w:val="18"/>
        </w:rPr>
        <w:t>Fig. </w:t>
      </w:r>
      <w:bookmarkStart w:id="3"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3</w:t>
      </w:r>
      <w:r w:rsidRPr="009F2530">
        <w:rPr>
          <w:sz w:val="18"/>
        </w:rPr>
        <w:fldChar w:fldCharType="end"/>
      </w:r>
      <w:bookmarkEnd w:id="3"/>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p>
    <w:p w14:paraId="17E2619F" w14:textId="4B49158F" w:rsidR="001051AA" w:rsidRPr="00184A95" w:rsidRDefault="001051AA" w:rsidP="00545B4D">
      <w:pPr>
        <w:pStyle w:val="Heading4"/>
      </w:pPr>
      <w:r>
        <w:t xml:space="preserve">Array Elements </w:t>
      </w:r>
      <w:r w:rsidR="007B353E">
        <w:t>(</w:t>
      </w:r>
      <w:r w:rsidR="007B353E" w:rsidRPr="001051AA">
        <w:rPr>
          <w:rStyle w:val="CodeChar"/>
        </w:rPr>
        <w:t>/PROBE&lt;p&gt;/ELEMENT_*</w:t>
      </w:r>
      <w:r w:rsidR="007B353E">
        <w:t>)</w:t>
      </w:r>
      <w:r>
        <w:t xml:space="preserve"> </w:t>
      </w:r>
    </w:p>
    <w:p w14:paraId="47D089FE" w14:textId="6444C42E" w:rsidR="00B51AC3" w:rsidRDefault="00545B4D" w:rsidP="00EE10A7">
      <w:r>
        <w:t xml:space="preserve">Within </w:t>
      </w:r>
      <w:r w:rsidRPr="001051AA">
        <w:rPr>
          <w:rStyle w:val="CodeChar"/>
        </w:rPr>
        <w:t>/PROBE&lt;p&gt;</w:t>
      </w:r>
      <w:r>
        <w:t>, t</w:t>
      </w:r>
      <w:r w:rsidR="001051AA">
        <w:t xml:space="preserve">he </w:t>
      </w:r>
      <w:r w:rsidR="00EE10A7">
        <w:t xml:space="preserve">placement of each element in the PCS is given by the three </w:t>
      </w:r>
      <w:r w:rsidR="00EE10A7" w:rsidRPr="001051AA">
        <w:rPr>
          <w:rStyle w:val="CodeChar"/>
        </w:rPr>
        <w:t>[</w:t>
      </w:r>
      <w:proofErr w:type="gramStart"/>
      <w:r w:rsidR="00EE10A7" w:rsidRPr="001051AA">
        <w:rPr>
          <w:rStyle w:val="CodeChar"/>
        </w:rPr>
        <w:t>3</w:t>
      </w:r>
      <w:r w:rsidR="00EE10A7">
        <w:rPr>
          <w:rStyle w:val="CodeChar"/>
        </w:rPr>
        <w:t>,</w:t>
      </w:r>
      <w:r w:rsidR="00EE10A7" w:rsidRPr="001051AA">
        <w:rPr>
          <w:rStyle w:val="CodeChar"/>
        </w:rPr>
        <w:t>N</w:t>
      </w:r>
      <w:proofErr w:type="gramEnd"/>
      <w:r w:rsidR="00EE10A7" w:rsidRPr="001051AA">
        <w:rPr>
          <w:rStyle w:val="CodeChar"/>
        </w:rPr>
        <w:t>_E&lt;p&gt;]</w:t>
      </w:r>
      <w:r w:rsidR="00EE10A7">
        <w:t xml:space="preserve"> datafields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datafields, the first 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components 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1C82E481" w:rsidR="005070B0" w:rsidRDefault="00553EF5" w:rsidP="005070B0">
      <w:pPr>
        <w:pStyle w:val="ListParagraph"/>
        <w:numPr>
          <w:ilvl w:val="0"/>
          <w:numId w:val="12"/>
        </w:numPr>
      </w:pPr>
      <w:r>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(a)</w:t>
      </w:r>
      <w:r w:rsidR="005070B0">
        <w:t>;</w:t>
      </w:r>
    </w:p>
    <w:p w14:paraId="312BD6F6" w14:textId="14C98898"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3802A5A9"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a </w:t>
      </w:r>
      <w:r>
        <w:t xml:space="preserve">distance of </w:t>
      </w:r>
      <w:r w:rsidRPr="005070B0">
        <w:rPr>
          <w:rStyle w:val="CodeChar"/>
        </w:rPr>
        <w:t>ELEMENT_RADIUS_OF_CURVATURE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(c)</w:t>
      </w:r>
      <w:r>
        <w:t>;</w:t>
      </w:r>
    </w:p>
    <w:p w14:paraId="56EDFDFD" w14:textId="01D339D6"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(d)</w:t>
      </w:r>
      <w:r w:rsidR="005D01FB">
        <w:t xml:space="preserve">. </w:t>
      </w:r>
    </w:p>
    <w:p w14:paraId="55280930" w14:textId="77777777" w:rsidR="00D804E1" w:rsidRDefault="00D804E1" w:rsidP="00D804E1">
      <w:pPr>
        <w:pStyle w:val="Figure"/>
      </w:pPr>
      <w:bookmarkStart w:id="4" w:name="_Hlk534714152"/>
      <w:r>
        <w:lastRenderedPageBreak/>
        <w:t>*Element position and orientation vector schematic</w:t>
      </w:r>
    </w:p>
    <w:p w14:paraId="7BF55717" w14:textId="4D4A0D87" w:rsidR="00D804E1" w:rsidRDefault="00D804E1" w:rsidP="00D804E1">
      <w:pPr>
        <w:pStyle w:val="FigureCaption"/>
      </w:pPr>
      <w:r w:rsidRPr="009F2530">
        <w:rPr>
          <w:sz w:val="18"/>
        </w:rPr>
        <w:t>Fig. </w:t>
      </w:r>
      <w:bookmarkStart w:id="5"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4</w:t>
      </w:r>
      <w:r w:rsidRPr="009F2530">
        <w:rPr>
          <w:sz w:val="18"/>
        </w:rPr>
        <w:fldChar w:fldCharType="end"/>
      </w:r>
      <w:bookmarkEnd w:id="5"/>
      <w:r>
        <w:rPr>
          <w:sz w:val="18"/>
        </w:rPr>
        <w:tab/>
      </w:r>
      <w:r>
        <w:t>Element geometry description in PCS: (a) rectangular element; (b) elliptical element; (c) spherically-focused element; (d) cylindrically-focused element.</w:t>
      </w:r>
      <w:bookmarkEnd w:id="4"/>
    </w:p>
    <w:p w14:paraId="5C464BBD" w14:textId="75AC45CC" w:rsidR="00545B4D" w:rsidRPr="00545B4D" w:rsidRDefault="00545B4D" w:rsidP="00545B4D">
      <w:pPr>
        <w:pStyle w:val="Heading4"/>
      </w:pPr>
      <w:r>
        <w:t xml:space="preserve">Wedge </w:t>
      </w:r>
      <w:r w:rsidR="007B353E">
        <w:t>(</w:t>
      </w:r>
      <w:r w:rsidR="007B353E" w:rsidRPr="00545B4D">
        <w:rPr>
          <w:rStyle w:val="CodeChar"/>
        </w:rPr>
        <w:t>/PROBE&lt;p&gt;/WEDGE_</w:t>
      </w:r>
      <w:r w:rsidR="007B353E">
        <w:rPr>
          <w:rStyle w:val="CodeChar"/>
        </w:rPr>
        <w:t>SURFACE_{POINT/NORMAL}</w:t>
      </w:r>
      <w:r w:rsidR="007B353E">
        <w:t>)</w:t>
      </w:r>
      <w:r>
        <w:t xml:space="preserve"> </w:t>
      </w:r>
    </w:p>
    <w:p w14:paraId="68B85E29" w14:textId="5389246C"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coordinates (in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804E1">
        <w:t>, as shown in Fig. </w:t>
      </w:r>
      <w:r w:rsidR="00D804E1">
        <w:fldChar w:fldCharType="begin"/>
      </w:r>
      <w:r w:rsidR="00D804E1">
        <w:instrText xml:space="preserve"> REF FigWedgeGeometry \h </w:instrText>
      </w:r>
      <w:r w:rsidR="00D804E1">
        <w:fldChar w:fldCharType="separate"/>
      </w:r>
      <w:r w:rsidR="003A3788">
        <w:rPr>
          <w:noProof/>
          <w:sz w:val="18"/>
        </w:rPr>
        <w:t>5</w:t>
      </w:r>
      <w:r w:rsidR="00D804E1">
        <w:fldChar w:fldCharType="end"/>
      </w:r>
      <w:r w:rsidR="00D804E1">
        <w:t>.</w:t>
      </w:r>
    </w:p>
    <w:p w14:paraId="77E620B4" w14:textId="3747A48C" w:rsidR="00D804E1" w:rsidRDefault="00D804E1" w:rsidP="00D804E1">
      <w:pPr>
        <w:pStyle w:val="Figure"/>
      </w:pPr>
      <w:r>
        <w:t>*</w:t>
      </w:r>
      <w:proofErr w:type="gramStart"/>
      <w:r>
        <w:t>Wedge</w:t>
      </w:r>
      <w:r w:rsidR="00175288">
        <w:t xml:space="preserve">  geometry</w:t>
      </w:r>
      <w:proofErr w:type="gramEnd"/>
    </w:p>
    <w:p w14:paraId="24BA6222" w14:textId="33DF00EF" w:rsidR="00D804E1" w:rsidRDefault="00D804E1" w:rsidP="00D804E1">
      <w:pPr>
        <w:pStyle w:val="FigureCaption"/>
      </w:pPr>
      <w:r w:rsidRPr="009F2530">
        <w:rPr>
          <w:sz w:val="18"/>
        </w:rPr>
        <w:t>Fig. </w:t>
      </w:r>
      <w:bookmarkStart w:id="6" w:name="FigWedge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5</w:t>
      </w:r>
      <w:r w:rsidRPr="009F2530">
        <w:rPr>
          <w:sz w:val="18"/>
        </w:rPr>
        <w:fldChar w:fldCharType="end"/>
      </w:r>
      <w:bookmarkEnd w:id="6"/>
      <w:r>
        <w:rPr>
          <w:sz w:val="18"/>
        </w:rPr>
        <w:tab/>
      </w:r>
      <w:r>
        <w:t>Wedge geometry description in PCS.</w:t>
      </w:r>
    </w:p>
    <w:p w14:paraId="7442A1A1" w14:textId="7B785D45" w:rsidR="00D97D7F" w:rsidRDefault="00D97D7F" w:rsidP="00D97D7F">
      <w:pPr>
        <w:pStyle w:val="Heading4"/>
      </w:pPr>
      <w:r>
        <w:t>O</w:t>
      </w:r>
      <w:r w:rsidR="0069605F">
        <w:t>ptional</w:t>
      </w:r>
      <w:r w:rsidR="000A2643">
        <w:t xml:space="preserve"> Probe Datafields</w:t>
      </w:r>
    </w:p>
    <w:p w14:paraId="09BCCED6" w14:textId="142E76BF" w:rsidR="00280407" w:rsidRPr="00280407" w:rsidRDefault="00280407" w:rsidP="00280407">
      <w:r>
        <w:rPr>
          <w:rStyle w:val="CodeChar"/>
          <w:rFonts w:asciiTheme="minorHAnsi" w:hAnsiTheme="minorHAnsi"/>
          <w:sz w:val="20"/>
        </w:rPr>
        <w:t xml:space="preserve">Within </w:t>
      </w:r>
      <w:r w:rsidRPr="00A95335">
        <w:rPr>
          <w:rStyle w:val="CodeChar"/>
        </w:rPr>
        <w:t>/PROBE&lt;p&gt;/</w:t>
      </w:r>
      <w:r>
        <w:rPr>
          <w:rStyle w:val="CodeChar"/>
          <w:rFonts w:asciiTheme="minorHAnsi" w:hAnsiTheme="minorHAnsi"/>
          <w:sz w:val="20"/>
        </w:rPr>
        <w:t xml:space="preserve"> the following optional fields are specified by the MFMC format:</w:t>
      </w:r>
    </w:p>
    <w:p w14:paraId="66CEC53D" w14:textId="23EEDEE9" w:rsidR="000A2643" w:rsidRDefault="000A2643" w:rsidP="00A95335">
      <w:pPr>
        <w:pStyle w:val="ListParagraph"/>
        <w:numPr>
          <w:ilvl w:val="0"/>
          <w:numId w:val="23"/>
        </w:numPr>
      </w:pPr>
      <w:r w:rsidRPr="00A95335">
        <w:rPr>
          <w:rStyle w:val="CodeChar"/>
        </w:rPr>
        <w:t>/PROBE&lt;p&gt;/CENTRE_FREQUENCY</w:t>
      </w:r>
      <w:r w:rsidR="00A95335">
        <w:t xml:space="preserve"> – </w:t>
      </w:r>
      <w:r w:rsidR="0069605F">
        <w:t xml:space="preserve">optional </w:t>
      </w:r>
      <w:r w:rsidR="00A95335">
        <w:t>scalar attribute used to specify nominal centre-frequency of array</w:t>
      </w:r>
      <w:r w:rsidR="00A47348">
        <w:t>;</w:t>
      </w:r>
    </w:p>
    <w:p w14:paraId="49AD4AB8" w14:textId="1DEA5522" w:rsidR="00A47348" w:rsidRDefault="00A47348" w:rsidP="00A47348">
      <w:pPr>
        <w:pStyle w:val="ListParagraph"/>
        <w:numPr>
          <w:ilvl w:val="0"/>
          <w:numId w:val="23"/>
        </w:numPr>
      </w:pPr>
      <w:r w:rsidRPr="00A95335">
        <w:rPr>
          <w:rStyle w:val="CodeChar"/>
        </w:rPr>
        <w:t>/PROBE&lt;p&gt;/DEAD_ELEMENT</w:t>
      </w:r>
      <w:r>
        <w:t xml:space="preserve"> – an optional </w:t>
      </w:r>
      <w:r w:rsidRPr="001051AA">
        <w:rPr>
          <w:rStyle w:val="CodeChar"/>
        </w:rPr>
        <w:t>[N_E&lt;p&gt;]</w:t>
      </w:r>
      <w:r w:rsidR="0069605F">
        <w:rPr>
          <w:rStyle w:val="CodeChar"/>
        </w:rPr>
        <w:t xml:space="preserve"> </w:t>
      </w:r>
      <w:r>
        <w:t xml:space="preserve">datafield of logical values (0 = false, 1 = true) used to flag non-functioning elements in an array </w:t>
      </w:r>
      <w:proofErr w:type="gramStart"/>
      <w:r>
        <w:t>probe( if</w:t>
      </w:r>
      <w:proofErr w:type="gramEnd"/>
      <w:r>
        <w:t xml:space="preserve"> not present, assumption should be that all elements are performing correctly);</w:t>
      </w:r>
    </w:p>
    <w:p w14:paraId="2571AD32" w14:textId="614EC8CA" w:rsidR="000A2643" w:rsidRDefault="000A2643" w:rsidP="00A95335">
      <w:pPr>
        <w:pStyle w:val="ListParagraph"/>
        <w:numPr>
          <w:ilvl w:val="0"/>
          <w:numId w:val="23"/>
        </w:numPr>
      </w:pPr>
      <w:r w:rsidRPr="00A95335">
        <w:rPr>
          <w:rStyle w:val="CodeChar"/>
        </w:rPr>
        <w:t>/PROBE&lt;p&gt;/BANDWIDTH</w:t>
      </w:r>
      <w:r w:rsidR="00A95335">
        <w:t xml:space="preserve"> – optional scalar attribute used to specify nominal </w:t>
      </w:r>
      <w:r w:rsidR="00A95335">
        <w:noBreakHyphen/>
        <w:t>6 dB bandwidth of array</w:t>
      </w:r>
      <w:r w:rsidR="00A47348">
        <w:t>;</w:t>
      </w:r>
    </w:p>
    <w:p w14:paraId="150E308E" w14:textId="2B9CE7B2" w:rsidR="000A2643" w:rsidRDefault="000A2643" w:rsidP="00A95335">
      <w:pPr>
        <w:pStyle w:val="ListParagraph"/>
        <w:numPr>
          <w:ilvl w:val="0"/>
          <w:numId w:val="23"/>
        </w:numPr>
      </w:pPr>
      <w:r w:rsidRPr="00A95335">
        <w:rPr>
          <w:rStyle w:val="CodeChar"/>
        </w:rPr>
        <w:t>/PROBE&lt;p&gt;/PROBE_MANUFACTURER</w:t>
      </w:r>
      <w:r w:rsidR="00A95335">
        <w:t xml:space="preserve"> – optional string attribute used to specify probe manufacturer</w:t>
      </w:r>
      <w:r w:rsidR="00A47348">
        <w:t>;</w:t>
      </w:r>
    </w:p>
    <w:p w14:paraId="5C6985CF" w14:textId="42366964" w:rsidR="000A2643" w:rsidRDefault="000A2643" w:rsidP="00E1321C">
      <w:pPr>
        <w:pStyle w:val="ListParagraph"/>
        <w:numPr>
          <w:ilvl w:val="0"/>
          <w:numId w:val="23"/>
        </w:numPr>
      </w:pPr>
      <w:r w:rsidRPr="00A47348">
        <w:rPr>
          <w:rStyle w:val="CodeChar"/>
        </w:rPr>
        <w:t>/PROBE&lt;p&gt;/PROBE_SERIAL_NUMBER</w:t>
      </w:r>
      <w:r w:rsidR="00A47348">
        <w:t xml:space="preserve"> – optional string attribute used to specify probe manufacturer;</w:t>
      </w:r>
    </w:p>
    <w:p w14:paraId="573F4850" w14:textId="160348DB" w:rsidR="000A2643" w:rsidRDefault="000A2643" w:rsidP="00E1321C">
      <w:pPr>
        <w:pStyle w:val="ListParagraph"/>
        <w:numPr>
          <w:ilvl w:val="0"/>
          <w:numId w:val="23"/>
        </w:numPr>
      </w:pPr>
      <w:r w:rsidRPr="00A47348">
        <w:rPr>
          <w:rStyle w:val="CodeChar"/>
        </w:rPr>
        <w:t>/PROBE&lt;p&gt;/PROBE_TAG</w:t>
      </w:r>
      <w:r w:rsidR="00A47348">
        <w:t xml:space="preserve"> – optional string attribute used to specify a tag for a probe;</w:t>
      </w:r>
    </w:p>
    <w:p w14:paraId="31C61767" w14:textId="29E89A3E" w:rsidR="000A2643" w:rsidRDefault="000A2643" w:rsidP="00E1321C">
      <w:pPr>
        <w:pStyle w:val="ListParagraph"/>
        <w:numPr>
          <w:ilvl w:val="0"/>
          <w:numId w:val="23"/>
        </w:numPr>
      </w:pPr>
      <w:r w:rsidRPr="00A47348">
        <w:rPr>
          <w:rStyle w:val="CodeChar"/>
        </w:rPr>
        <w:t>/PROBE&lt;p&gt;/WEDGE_MANUFACTURER</w:t>
      </w:r>
      <w:r w:rsidR="00A47348">
        <w:t xml:space="preserve"> – optional string attribute used to specify wedge manufacturer;</w:t>
      </w:r>
    </w:p>
    <w:p w14:paraId="177CAB4E" w14:textId="5F435C0D" w:rsidR="000A2643" w:rsidRDefault="000A2643" w:rsidP="00E1321C">
      <w:pPr>
        <w:pStyle w:val="ListParagraph"/>
        <w:numPr>
          <w:ilvl w:val="0"/>
          <w:numId w:val="23"/>
        </w:numPr>
      </w:pPr>
      <w:r w:rsidRPr="00A47348">
        <w:rPr>
          <w:rStyle w:val="CodeChar"/>
        </w:rPr>
        <w:t>/PROBE&lt;p&gt;/WEDGE_SERIAL_NUMBER</w:t>
      </w:r>
      <w:r w:rsidR="00A47348">
        <w:t xml:space="preserve"> – optional string attribute used to specify serial number for wedge;</w:t>
      </w:r>
    </w:p>
    <w:p w14:paraId="3178E88D" w14:textId="3CE4051B" w:rsidR="000A2643" w:rsidRPr="000A2643" w:rsidRDefault="000A2643" w:rsidP="00E1321C">
      <w:pPr>
        <w:pStyle w:val="ListParagraph"/>
        <w:numPr>
          <w:ilvl w:val="0"/>
          <w:numId w:val="23"/>
        </w:numPr>
      </w:pPr>
      <w:r w:rsidRPr="00A47348">
        <w:rPr>
          <w:rStyle w:val="CodeChar"/>
        </w:rPr>
        <w:t>/PROBE&lt;p&gt;/WEDGE_TAG</w:t>
      </w:r>
      <w:r w:rsidR="00A47348">
        <w:t xml:space="preserve"> – optional string attribute used to specify a tag for wedge.</w:t>
      </w:r>
    </w:p>
    <w:p w14:paraId="7C063142" w14:textId="6CA0CAF1" w:rsidR="007B353E" w:rsidRDefault="007B353E" w:rsidP="007B353E">
      <w:pPr>
        <w:pStyle w:val="Heading3"/>
      </w:pPr>
      <w:r>
        <w:t>MFMC Sequence (</w:t>
      </w:r>
      <w:r w:rsidRPr="007B353E">
        <w:rPr>
          <w:rStyle w:val="CodeChar"/>
        </w:rPr>
        <w:t>/MFMC&lt;m&gt;</w:t>
      </w:r>
      <w:r>
        <w:t>)</w:t>
      </w:r>
    </w:p>
    <w:p w14:paraId="6F968213" w14:textId="1C48176C" w:rsidR="00EA2E64" w:rsidRDefault="00EA2E64" w:rsidP="000C0F75">
      <w:r>
        <w:t xml:space="preserve">An MFMC sequence contains one or more frames of data acquired under identical conditions </w:t>
      </w:r>
      <w:r w:rsidR="000C0F75">
        <w:t xml:space="preserve">except for </w:t>
      </w:r>
      <w:r>
        <w:t xml:space="preserve">probe position(s). </w:t>
      </w:r>
      <w:bookmarkStart w:id="7" w:name="_GoBack"/>
      <w:bookmarkEnd w:id="7"/>
      <w:r>
        <w:t>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003C0A29">
        <w:rPr>
          <w:rStyle w:val="CodeChar"/>
        </w:rPr>
        <w:t>/SEQUENCE&lt;m&gt;/</w:t>
      </w:r>
      <w:r w:rsidRPr="00EA2E64">
        <w:rPr>
          <w:rStyle w:val="CodeChar"/>
        </w:rPr>
        <w: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003C0A29">
        <w:rPr>
          <w:rStyle w:val="CodeChar"/>
        </w:rPr>
        <w:t>/SEQUENCE&lt;m&gt;/</w:t>
      </w:r>
      <w:r w:rsidRPr="00EA2E64">
        <w:rPr>
          <w:rStyle w:val="CodeChar"/>
        </w:rPr>
        <w:t>MFMC_DATA_IM</w:t>
      </w:r>
      <w:r>
        <w:t xml:space="preserve"> may be used to record the imaginary component). The </w:t>
      </w:r>
      <w:proofErr w:type="spellStart"/>
      <w:r>
        <w:t>datafields</w:t>
      </w:r>
      <w:proofErr w:type="spellEnd"/>
      <w:r>
        <w:t xml:space="preserve"> </w:t>
      </w:r>
      <w:r w:rsidR="003C0A29">
        <w:rPr>
          <w:rStyle w:val="CodeChar"/>
        </w:rPr>
        <w:t>/SEQUENCE&lt;m&gt;/</w:t>
      </w:r>
      <w:r w:rsidRPr="00EA2E64">
        <w:rPr>
          <w:rStyle w:val="CodeChar"/>
        </w:rPr>
        <w:t>PROBE_</w:t>
      </w:r>
      <w:r w:rsidR="004A700F">
        <w:rPr>
          <w:rStyle w:val="CodeChar"/>
        </w:rPr>
        <w:t>POSITION</w:t>
      </w:r>
      <w:r w:rsidR="004A700F" w:rsidRPr="004A700F">
        <w:t xml:space="preserve"> and </w:t>
      </w:r>
      <w:r w:rsidR="003C0A29">
        <w:rPr>
          <w:rStyle w:val="CodeChar"/>
        </w:rPr>
        <w:t>/SEQUENCE&lt;m&gt;/</w:t>
      </w:r>
      <w:r w:rsidR="004A700F">
        <w:rPr>
          <w:rStyle w:val="CodeChar"/>
        </w:rPr>
        <w:t>PROBE_{X/</w:t>
      </w:r>
      <w:proofErr w:type="gramStart"/>
      <w:r w:rsidR="004A700F">
        <w:rPr>
          <w:rStyle w:val="CodeChar"/>
        </w:rPr>
        <w:t>Y}_</w:t>
      </w:r>
      <w:proofErr w:type="gramEnd"/>
      <w:r w:rsidR="004A700F">
        <w:rPr>
          <w:rStyle w:val="CodeChar"/>
        </w:rPr>
        <w:t>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r w:rsidR="000C0F75" w:rsidRPr="000C0F75">
        <w:t>datafields</w:t>
      </w:r>
      <w:r>
        <w:t xml:space="preserve">. </w:t>
      </w:r>
    </w:p>
    <w:p w14:paraId="4A220BF8" w14:textId="32EEA91A" w:rsidR="000C0F75" w:rsidRDefault="000C0F75" w:rsidP="000C0F75">
      <w:pPr>
        <w:pStyle w:val="Heading4"/>
      </w:pPr>
      <w:r>
        <w:t>Focal Laws (</w:t>
      </w:r>
      <w:r w:rsidR="003C0A29">
        <w:rPr>
          <w:rStyle w:val="CodeChar"/>
        </w:rPr>
        <w:t>/SEQUENCE&lt;m&gt;/</w:t>
      </w:r>
      <w:r>
        <w:rPr>
          <w:rStyle w:val="CodeChar"/>
        </w:rPr>
        <w:t>LAW&lt;k&gt;</w:t>
      </w:r>
      <w:r>
        <w:t>)</w:t>
      </w:r>
    </w:p>
    <w:p w14:paraId="06352651" w14:textId="201BECF5" w:rsidR="000C0F75" w:rsidRDefault="000C0F75" w:rsidP="000C0F75">
      <w:r>
        <w:t xml:space="preserve">Each A-scan in a frame must be associated with both a transmit and a receive focal law through </w:t>
      </w:r>
      <w:r w:rsidR="00057D4A">
        <w:t xml:space="preserve">the </w:t>
      </w:r>
      <w:proofErr w:type="spellStart"/>
      <w:r w:rsidR="00057D4A">
        <w:t>datafields</w:t>
      </w:r>
      <w:proofErr w:type="spellEnd"/>
      <w:r w:rsidR="00057D4A">
        <w:t xml:space="preserve"> </w:t>
      </w:r>
      <w:r w:rsidR="003C0A29">
        <w:rPr>
          <w:rStyle w:val="CodeChar"/>
        </w:rPr>
        <w:t>/SEQUENCE&lt;m&gt;/</w:t>
      </w:r>
      <w:r w:rsidRPr="000C0F75">
        <w:rPr>
          <w:rStyle w:val="CodeChar"/>
        </w:rPr>
        <w:t>{TRANSMIT/</w:t>
      </w:r>
      <w:proofErr w:type="gramStart"/>
      <w:r w:rsidRPr="000C0F75">
        <w:rPr>
          <w:rStyle w:val="CodeChar"/>
        </w:rPr>
        <w:t>RECEIVE}_</w:t>
      </w:r>
      <w:proofErr w:type="gramEnd"/>
      <w:r w:rsidRPr="000C0F75">
        <w:rPr>
          <w:rStyle w:val="CodeChar"/>
        </w:rPr>
        <w:t>LAW</w:t>
      </w:r>
      <w:r w:rsidR="009302AD">
        <w:t xml:space="preserve"> (note that these apply to all the frames in a sequence).</w:t>
      </w:r>
      <w:r>
        <w:t xml:space="preserve"> These </w:t>
      </w:r>
      <w:r w:rsidR="004A700F">
        <w:t xml:space="preserve">provide the </w:t>
      </w:r>
      <w:r>
        <w:t xml:space="preserve">index </w:t>
      </w:r>
      <w:r w:rsidR="004A700F" w:rsidRPr="004A700F">
        <w:rPr>
          <w:rStyle w:val="CodeChar"/>
        </w:rPr>
        <w:t>k</w:t>
      </w:r>
      <w:r w:rsidR="004A700F">
        <w:t xml:space="preserve"> </w:t>
      </w:r>
      <w:r>
        <w:t>into the group</w:t>
      </w:r>
      <w:r w:rsidR="004A700F">
        <w:t>s</w:t>
      </w:r>
      <w:r>
        <w:t xml:space="preserve"> </w:t>
      </w:r>
      <w:r w:rsidR="003C0A29">
        <w:rPr>
          <w:rStyle w:val="CodeChar"/>
        </w:rPr>
        <w:t>/SEQUENCE&lt;m&gt;/</w:t>
      </w:r>
      <w:r w:rsidRPr="000C0F75">
        <w:rPr>
          <w:rStyle w:val="CodeChar"/>
        </w:rPr>
        <w:t>LAW&lt;k&gt;</w:t>
      </w:r>
      <w:r>
        <w:t xml:space="preserve"> which provide the detail</w:t>
      </w:r>
      <w:r w:rsidR="00057D4A">
        <w:t>ed description</w:t>
      </w:r>
      <w:r>
        <w:t xml:space="preserve"> of </w:t>
      </w:r>
      <w:r w:rsidR="004A700F">
        <w:t xml:space="preserve">each </w:t>
      </w:r>
      <w:r>
        <w:t xml:space="preserve">focal </w:t>
      </w:r>
      <w:proofErr w:type="gramStart"/>
      <w:r>
        <w:t>laws(</w:t>
      </w:r>
      <w:proofErr w:type="gramEnd"/>
      <w:r>
        <w:t>the same structure is used for both</w:t>
      </w:r>
      <w:r w:rsidR="00057D4A">
        <w:t xml:space="preserve"> transmit and receive focal laws</w:t>
      </w:r>
      <w:r>
        <w:t xml:space="preserve">). In </w:t>
      </w:r>
      <w:r w:rsidR="003C0A29">
        <w:rPr>
          <w:rStyle w:val="CodeChar"/>
        </w:rPr>
        <w:t>/SEQUENCE&lt;m&gt;/</w:t>
      </w:r>
      <w:r w:rsidRPr="000C0F75">
        <w:rPr>
          <w:rStyle w:val="CodeChar"/>
        </w:rPr>
        <w:t>LAW&lt;k&gt;</w:t>
      </w:r>
      <w:r>
        <w:t xml:space="preserve">, the mandatory </w:t>
      </w:r>
      <w:proofErr w:type="spellStart"/>
      <w:r>
        <w:t>datafields</w:t>
      </w:r>
      <w:proofErr w:type="spellEnd"/>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datafields contain single values; however, for other acquisition modalities such as PWI, a focal law may specify multiple </w:t>
      </w:r>
      <w:r w:rsidR="004A700F">
        <w:t>PECs</w:t>
      </w:r>
      <w:r w:rsidR="00057D4A">
        <w:t xml:space="preserve">. The optional datafields, </w:t>
      </w:r>
      <w:r w:rsidR="00057D4A" w:rsidRPr="00057D4A">
        <w:rPr>
          <w:rStyle w:val="CodeChar"/>
        </w:rPr>
        <w:t>DELAY</w:t>
      </w:r>
      <w:r w:rsidR="00057D4A">
        <w:t xml:space="preserve"> and </w:t>
      </w:r>
      <w:r w:rsidR="00057D4A" w:rsidRPr="00057D4A">
        <w:rPr>
          <w:rStyle w:val="CodeChar"/>
        </w:rPr>
        <w:t>WEIGHTING</w:t>
      </w:r>
      <w:r w:rsidR="00057D4A">
        <w:t xml:space="preserve"> in </w:t>
      </w:r>
      <w:r w:rsidR="003C0A29">
        <w:rPr>
          <w:rStyle w:val="CodeChar"/>
        </w:rPr>
        <w:t>/SEQUENCE&lt;m&gt;/</w:t>
      </w:r>
      <w:r w:rsidR="00057D4A" w:rsidRPr="000C0F75">
        <w:rPr>
          <w:rStyle w:val="CodeChar"/>
        </w:rPr>
        <w:t>LAW&lt;k&gt;</w:t>
      </w:r>
      <w:r w:rsidR="00057D4A">
        <w:t xml:space="preserve">, specify the relative delay (in ultrasonic time) and weighting between the different </w:t>
      </w:r>
      <w:r w:rsidR="004A700F">
        <w:t xml:space="preserve">PECs </w:t>
      </w:r>
      <w:r w:rsidR="00057D4A">
        <w:t xml:space="preserve">in the focal law. The default values if these datafields are not present are zero delay and unity weighting for all </w:t>
      </w:r>
      <w:r w:rsidR="004A700F">
        <w:t>PECs</w:t>
      </w:r>
      <w:r w:rsidR="00057D4A">
        <w:t>.</w:t>
      </w:r>
    </w:p>
    <w:p w14:paraId="097A1E7D" w14:textId="7D6C092A" w:rsidR="000C0F75" w:rsidRDefault="009302AD" w:rsidP="009302AD">
      <w:pPr>
        <w:pStyle w:val="Heading4"/>
      </w:pPr>
      <w:r>
        <w:t>Time</w:t>
      </w:r>
      <w:r w:rsidR="00175288">
        <w:t>-</w:t>
      </w:r>
      <w:r>
        <w:t>base (</w:t>
      </w:r>
      <w:r w:rsidR="003C0A29">
        <w:rPr>
          <w:rStyle w:val="CodeChar"/>
        </w:rPr>
        <w:t>/SEQUENCE&lt;m&gt;/</w:t>
      </w:r>
      <w:r w:rsidRPr="009302AD">
        <w:rPr>
          <w:rStyle w:val="CodeChar"/>
        </w:rPr>
        <w:t>TIME_STEP</w:t>
      </w:r>
      <w:r>
        <w:t xml:space="preserve"> and </w:t>
      </w:r>
      <w:bookmarkStart w:id="8" w:name="_Hlk534719922"/>
      <w:r w:rsidR="003C0A29">
        <w:rPr>
          <w:rStyle w:val="CodeChar"/>
        </w:rPr>
        <w:t>/SEQUENCE&lt;m&gt;/</w:t>
      </w:r>
      <w:r w:rsidRPr="009302AD">
        <w:rPr>
          <w:rStyle w:val="CodeChar"/>
        </w:rPr>
        <w:t>START_TIME</w:t>
      </w:r>
      <w:bookmarkEnd w:id="8"/>
      <w:r>
        <w:t>)</w:t>
      </w:r>
    </w:p>
    <w:p w14:paraId="4DF8E428" w14:textId="5DE33DC8"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003C0A29">
        <w:rPr>
          <w:rStyle w:val="CodeChar"/>
        </w:rPr>
        <w:t>/SEQUENCE&lt;m&gt;/</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lastRenderedPageBreak/>
        <w:t>TIME</w:t>
      </w:r>
      <w:r>
        <w:rPr>
          <w:rStyle w:val="CodeChar"/>
        </w:rPr>
        <w:t xml:space="preserve">_STEP </w:t>
      </w:r>
      <w:r w:rsidR="00EB1D5C">
        <w:t xml:space="preserve">– </w:t>
      </w:r>
      <w:r w:rsidRPr="009302AD">
        <w:t>the time step between adjacent points.</w:t>
      </w:r>
    </w:p>
    <w:p w14:paraId="1C4E4A9F" w14:textId="56C360FA" w:rsidR="000C0F75" w:rsidRDefault="00EB1D5C" w:rsidP="00EB1D5C">
      <w:pPr>
        <w:pStyle w:val="Heading4"/>
      </w:pPr>
      <w:r>
        <w:t>Ultrasonic Velocities (</w:t>
      </w:r>
      <w:r w:rsidR="003C0A29">
        <w:rPr>
          <w:rStyle w:val="CodeChar"/>
        </w:rPr>
        <w:t>/SEQUENCE&lt;m&gt;/</w:t>
      </w:r>
      <w:r w:rsidRPr="00EB1D5C">
        <w:rPr>
          <w:rStyle w:val="CodeChar"/>
        </w:rPr>
        <w:t>{SPECIMEN/</w:t>
      </w:r>
      <w:proofErr w:type="gramStart"/>
      <w:r w:rsidRPr="00EB1D5C">
        <w:rPr>
          <w:rStyle w:val="CodeChar"/>
        </w:rPr>
        <w:t>WEDGE}_</w:t>
      </w:r>
      <w:proofErr w:type="gramEnd"/>
      <w:r w:rsidRPr="00EB1D5C">
        <w:rPr>
          <w:rStyle w:val="CodeChar"/>
        </w:rPr>
        <w:t>VELOCITY</w:t>
      </w:r>
      <w:r>
        <w:t>)</w:t>
      </w:r>
    </w:p>
    <w:p w14:paraId="4659C229" w14:textId="71099B45" w:rsidR="00EB1D5C" w:rsidRDefault="00EB1D5C" w:rsidP="00EB1D5C">
      <w:r>
        <w:t xml:space="preserve">Ultrasonic velocities in the specimen (and optionally wedge) are specified in </w:t>
      </w:r>
      <w:r w:rsidR="003C0A29">
        <w:rPr>
          <w:rStyle w:val="CodeChar"/>
        </w:rPr>
        <w:t>/SEQUENCE&lt;m&gt;/</w:t>
      </w:r>
      <w:r>
        <w:t xml:space="preserve"> by the </w:t>
      </w:r>
      <w:r w:rsidR="00885CD4" w:rsidRPr="00885CD4">
        <w:rPr>
          <w:rStyle w:val="CodeChar"/>
        </w:rPr>
        <w:t>[2]</w:t>
      </w:r>
      <w:r w:rsidR="00885CD4">
        <w:t xml:space="preserve"> </w:t>
      </w:r>
      <w:r>
        <w:t>attributes {SPECIMEN/</w:t>
      </w:r>
      <w:proofErr w:type="gramStart"/>
      <w:r>
        <w:t>WEDGE}_</w:t>
      </w:r>
      <w:proofErr w:type="gramEnd"/>
      <w:r>
        <w:t>VELOCITY. The first element is the shear velocity and the second is the longitudinal velocity.</w:t>
      </w:r>
    </w:p>
    <w:p w14:paraId="4E3C8F3D" w14:textId="309FD60D" w:rsidR="00EB1D5C" w:rsidRDefault="003A448C" w:rsidP="00EB1D5C">
      <w:pPr>
        <w:pStyle w:val="Heading4"/>
      </w:pPr>
      <w:r>
        <w:t xml:space="preserve">Probe </w:t>
      </w:r>
      <w:r w:rsidR="003706A6">
        <w:t>Placement</w:t>
      </w:r>
      <w:r w:rsidR="007D23D8">
        <w:t xml:space="preserve"> (</w:t>
      </w:r>
      <w:r w:rsidR="003C0A29">
        <w:rPr>
          <w:rStyle w:val="CodeChar"/>
        </w:rPr>
        <w:t>/SEQUENCE&lt;m&gt;/</w:t>
      </w:r>
      <w:r w:rsidR="007D23D8" w:rsidRPr="007D23D8">
        <w:rPr>
          <w:rStyle w:val="CodeChar"/>
        </w:rPr>
        <w:t>PROBE_*</w:t>
      </w:r>
      <w:r w:rsidR="00D97D7F">
        <w:rPr>
          <w:rStyle w:val="CodeChar"/>
        </w:rPr>
        <w:t xml:space="preserve"> </w:t>
      </w:r>
      <w:r w:rsidR="00D97D7F">
        <w:t xml:space="preserve">and </w:t>
      </w:r>
      <w:r w:rsidR="003C0A29">
        <w:rPr>
          <w:rStyle w:val="CodeChar"/>
        </w:rPr>
        <w:t>/SEQUENCE&lt;m&gt;/</w:t>
      </w:r>
      <w:r w:rsidR="00D97D7F" w:rsidRPr="007D23D8">
        <w:rPr>
          <w:rStyle w:val="CodeChar"/>
        </w:rPr>
        <w:t>PROBE</w:t>
      </w:r>
      <w:r w:rsidR="00D97D7F">
        <w:t>)</w:t>
      </w:r>
    </w:p>
    <w:p w14:paraId="3834DF2C" w14:textId="38B7D888"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3C0A29">
        <w:rPr>
          <w:rStyle w:val="CodeChar"/>
        </w:rPr>
        <w:t>/SEQUENCE&lt;m&gt;/</w:t>
      </w:r>
      <w:r w:rsidR="003706A6" w:rsidRPr="003706A6">
        <w:t xml:space="preserve"> with</w:t>
      </w:r>
      <w:r w:rsidR="003706A6">
        <w:rPr>
          <w:rStyle w:val="CodeChar"/>
        </w:rPr>
        <w:t xml:space="preserve"> </w:t>
      </w:r>
      <w:r w:rsidR="003706A6">
        <w:t xml:space="preserve">the expanding </w:t>
      </w:r>
      <w:r w:rsidR="004A700F" w:rsidRPr="004A700F">
        <w:rPr>
          <w:rStyle w:val="CodeChar"/>
        </w:rPr>
        <w:t>[</w:t>
      </w:r>
      <w:proofErr w:type="gramStart"/>
      <w:r w:rsidR="004A700F" w:rsidRPr="004A700F">
        <w:rPr>
          <w:rStyle w:val="CodeChar"/>
        </w:rPr>
        <w:t>3,N</w:t>
      </w:r>
      <w:proofErr w:type="gramEnd"/>
      <w:r w:rsidR="004A700F" w:rsidRPr="004A700F">
        <w:rPr>
          <w:rStyle w:val="CodeChar"/>
        </w:rPr>
        <w:t>_Q&lt;m&gt;,N_B&lt;m&gt;]</w:t>
      </w:r>
      <w:r w:rsidR="004A700F">
        <w:t xml:space="preserve"> </w:t>
      </w:r>
      <w:r w:rsidR="003706A6">
        <w:t xml:space="preserve">datafields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 xml:space="preserve">Each A-scan in each frame is cross-referenced into the probe-placement </w:t>
      </w:r>
      <w:proofErr w:type="spellStart"/>
      <w:r w:rsidR="00A6416C">
        <w:t>datafields</w:t>
      </w:r>
      <w:proofErr w:type="spellEnd"/>
      <w:r w:rsidR="00A6416C">
        <w:t xml:space="preserve"> through </w:t>
      </w:r>
      <w:r w:rsidR="003C0A29">
        <w:rPr>
          <w:rStyle w:val="CodeChar"/>
        </w:rPr>
        <w:t>/SEQUENCE&lt;m&gt;/</w:t>
      </w:r>
      <w:r w:rsidR="00A6416C">
        <w:rPr>
          <w:rStyle w:val="CodeChar"/>
        </w:rPr>
        <w:t>PROBE_PLACEMENT_INDEX</w:t>
      </w:r>
      <w:r w:rsidR="00A6416C" w:rsidRPr="003706A6">
        <w:t>.</w:t>
      </w:r>
    </w:p>
    <w:p w14:paraId="683BDB1C" w14:textId="0F96539E" w:rsidR="00D97D7F" w:rsidRDefault="00A6416C" w:rsidP="00D97D7F">
      <w:r>
        <w:t xml:space="preserve">For all three probe-placement datafields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probe placement index. The second dimension</w:t>
      </w:r>
      <w:r>
        <w:t xml:space="preserve">, </w:t>
      </w:r>
      <w:r w:rsidRPr="00A6416C">
        <w:rPr>
          <w:rStyle w:val="CodeChar"/>
        </w:rPr>
        <w:t>[N_Q&lt;m&gt;]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4A700F" w:rsidRPr="004A700F">
        <w:rPr>
          <w:rStyle w:val="CodeChar"/>
        </w:rPr>
        <w:t>/PROBE&lt;p&gt;</w:t>
      </w:r>
      <w:r w:rsidR="004A700F">
        <w:t xml:space="preserve"> </w:t>
      </w:r>
      <w:r w:rsidR="00D97D7F">
        <w:t xml:space="preserve">through </w:t>
      </w:r>
      <w:r w:rsidR="003C0A29">
        <w:rPr>
          <w:rStyle w:val="CodeChar"/>
        </w:rPr>
        <w:t>/SEQUENCE&lt;m&gt;/</w:t>
      </w:r>
      <w:r w:rsidR="00D97D7F" w:rsidRPr="007D23D8">
        <w:rPr>
          <w:rStyle w:val="CodeChar"/>
        </w:rPr>
        <w:t>PROBE</w:t>
      </w:r>
      <w:r w:rsidR="00D97D7F" w:rsidRPr="00D97D7F">
        <w:t>.</w:t>
      </w:r>
    </w:p>
    <w:p w14:paraId="4C2B2505" w14:textId="20F0E931" w:rsidR="00A6416C" w:rsidRDefault="00253AED" w:rsidP="003A448C">
      <w:r>
        <w:t xml:space="preserve">The </w:t>
      </w:r>
      <w:r w:rsidR="00D97D7F">
        <w:t>datafield</w:t>
      </w:r>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w:t>
      </w:r>
      <w:proofErr w:type="gramStart"/>
      <w:r>
        <w:rPr>
          <w:rStyle w:val="CodeChar"/>
        </w:rPr>
        <w:t>Y}_</w:t>
      </w:r>
      <w:proofErr w:type="gramEnd"/>
      <w:r>
        <w:rPr>
          <w:rStyle w:val="CodeChar"/>
        </w:rPr>
        <w:t>DIRECTION</w:t>
      </w:r>
      <w:r>
        <w:t xml:space="preserve"> specify the directions of the x- and y-axes of the PCS in the GCS.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datafields</w:t>
      </w:r>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datafields in </w:t>
      </w:r>
      <w:r w:rsidR="007D23D8" w:rsidRPr="007D23D8">
        <w:rPr>
          <w:rStyle w:val="CodeChar"/>
        </w:rPr>
        <w:t>/PROBE&lt;p&gt;/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72494A44" w:rsidR="00A6416C" w:rsidRDefault="00A6416C" w:rsidP="00A6416C">
      <w:pPr>
        <w:pStyle w:val="Figure"/>
      </w:pPr>
      <w:r>
        <w:t>*probe placement</w:t>
      </w:r>
    </w:p>
    <w:p w14:paraId="06AA86D4" w14:textId="433B40FA" w:rsidR="003706A6" w:rsidRDefault="007D23D8" w:rsidP="00A6416C">
      <w:pPr>
        <w:pStyle w:val="FigureCaption"/>
      </w:pPr>
      <w:r>
        <w:t xml:space="preserve"> </w:t>
      </w:r>
      <w:r w:rsidR="00A6416C" w:rsidRPr="009F2530">
        <w:rPr>
          <w:sz w:val="18"/>
        </w:rPr>
        <w:t>Fig. </w:t>
      </w:r>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3A3788">
        <w:rPr>
          <w:noProof/>
          <w:sz w:val="18"/>
        </w:rPr>
        <w:t>6</w:t>
      </w:r>
      <w:r w:rsidR="00A6416C" w:rsidRPr="009F2530">
        <w:rPr>
          <w:sz w:val="18"/>
        </w:rPr>
        <w:fldChar w:fldCharType="end"/>
      </w:r>
      <w:r w:rsidR="00A6416C">
        <w:rPr>
          <w:sz w:val="18"/>
        </w:rPr>
        <w:tab/>
      </w:r>
      <w:r w:rsidR="00A6416C">
        <w:t>Probe placement.</w:t>
      </w:r>
    </w:p>
    <w:p w14:paraId="4784C35D" w14:textId="70814157" w:rsidR="00D97D7F" w:rsidRDefault="00A47348" w:rsidP="00D97D7F">
      <w:pPr>
        <w:pStyle w:val="Heading4"/>
      </w:pPr>
      <w:r>
        <w:t>Optional</w:t>
      </w:r>
      <w:r w:rsidR="00D97D7F">
        <w:t xml:space="preserve"> MFMC Sequence Datafields</w:t>
      </w:r>
    </w:p>
    <w:p w14:paraId="21AF60EE" w14:textId="6A6FE4AD" w:rsidR="00C879B7" w:rsidRPr="00C879B7" w:rsidRDefault="00C879B7" w:rsidP="00C879B7">
      <w:pPr>
        <w:rPr>
          <w:rStyle w:val="CodeChar"/>
          <w:rFonts w:asciiTheme="minorHAnsi" w:hAnsiTheme="minorHAnsi"/>
          <w:sz w:val="20"/>
        </w:rPr>
      </w:pPr>
      <w:r>
        <w:rPr>
          <w:rStyle w:val="CodeChar"/>
          <w:rFonts w:asciiTheme="minorHAnsi" w:hAnsiTheme="minorHAnsi"/>
          <w:sz w:val="20"/>
        </w:rPr>
        <w:t xml:space="preserve">Within </w:t>
      </w:r>
      <w:r w:rsidR="003C0A29">
        <w:rPr>
          <w:rStyle w:val="CodeChar"/>
        </w:rPr>
        <w:t>/SEQUENCE&lt;m&gt;/</w:t>
      </w:r>
      <w:r>
        <w:rPr>
          <w:rStyle w:val="CodeChar"/>
          <w:rFonts w:asciiTheme="minorHAnsi" w:hAnsiTheme="minorHAnsi"/>
          <w:sz w:val="20"/>
        </w:rPr>
        <w:t xml:space="preserve"> the following optional fields are specified by the MFMC format:</w:t>
      </w:r>
    </w:p>
    <w:p w14:paraId="7A40A969" w14:textId="031F44E9" w:rsidR="000C0F75" w:rsidRDefault="000C0F75" w:rsidP="00A47348">
      <w:pPr>
        <w:pStyle w:val="ListParagraph"/>
        <w:numPr>
          <w:ilvl w:val="0"/>
          <w:numId w:val="24"/>
        </w:numPr>
      </w:pPr>
      <w:r w:rsidRPr="00A47348">
        <w:rPr>
          <w:rStyle w:val="CodeChar"/>
        </w:rPr>
        <w:t>TAG</w:t>
      </w:r>
      <w:r w:rsidR="00A47348">
        <w:t xml:space="preserve"> – optional string attribute used to specify a tag for sequence;</w:t>
      </w:r>
    </w:p>
    <w:p w14:paraId="1DB01DE7" w14:textId="16FD9623" w:rsidR="000C0F75" w:rsidRDefault="000C0F75" w:rsidP="00A47348">
      <w:pPr>
        <w:pStyle w:val="ListParagraph"/>
        <w:numPr>
          <w:ilvl w:val="0"/>
          <w:numId w:val="24"/>
        </w:numPr>
      </w:pPr>
      <w:r w:rsidRPr="00A47348">
        <w:rPr>
          <w:rStyle w:val="CodeChar"/>
        </w:rPr>
        <w:t>DAC_CURVE</w:t>
      </w:r>
      <w:r w:rsidR="00A47348">
        <w:t xml:space="preserve"> – optional </w:t>
      </w:r>
      <w:r w:rsidR="00A47348" w:rsidRPr="00A47348">
        <w:rPr>
          <w:rStyle w:val="CodeChar"/>
        </w:rPr>
        <w:t>[N_T&lt;m&gt;]</w:t>
      </w:r>
      <w:r w:rsidR="00A47348">
        <w:t xml:space="preserve"> datafield for specifying distance amplitude correction curve (DAC), </w:t>
      </w:r>
      <w:r w:rsidR="00280407">
        <w:t xml:space="preserve">that has been applied to MFMC data </w:t>
      </w:r>
      <w:r w:rsidR="00863EF4">
        <w:t xml:space="preserve">(i.e. the data in the file is post-DAC) </w:t>
      </w:r>
      <w:r w:rsidR="00A47348">
        <w:t xml:space="preserve">which should be given on as linear </w:t>
      </w:r>
      <w:r w:rsidR="00C879B7">
        <w:t xml:space="preserve">(not decibel) </w:t>
      </w:r>
      <w:r w:rsidR="00A47348">
        <w:t>values, one for each time sample in an A-scan;</w:t>
      </w:r>
    </w:p>
    <w:p w14:paraId="0877EB08" w14:textId="5141C48E" w:rsidR="000C0F75" w:rsidRDefault="000C0F75" w:rsidP="00A47348">
      <w:pPr>
        <w:pStyle w:val="ListParagraph"/>
        <w:numPr>
          <w:ilvl w:val="0"/>
          <w:numId w:val="24"/>
        </w:numPr>
      </w:pPr>
      <w:r w:rsidRPr="00C879B7">
        <w:rPr>
          <w:rStyle w:val="CodeChar"/>
        </w:rPr>
        <w:t>RECEIVER_AMPLIFIER_GAIN</w:t>
      </w:r>
      <w:r w:rsidR="00A47348">
        <w:t xml:space="preserve"> – optional </w:t>
      </w:r>
      <w:r w:rsidR="00C879B7">
        <w:t xml:space="preserve">scalar </w:t>
      </w:r>
      <w:r w:rsidR="00A47348">
        <w:t>attribute for specifying receiver analogue gain</w:t>
      </w:r>
      <w:r w:rsidR="00C879B7">
        <w:t xml:space="preserve"> as linear (not decibel) value;</w:t>
      </w:r>
    </w:p>
    <w:p w14:paraId="7B8049A6" w14:textId="06536176" w:rsidR="000C0F75" w:rsidRDefault="000C0F75" w:rsidP="00A47348">
      <w:pPr>
        <w:pStyle w:val="ListParagraph"/>
        <w:numPr>
          <w:ilvl w:val="0"/>
          <w:numId w:val="24"/>
        </w:numPr>
      </w:pPr>
      <w:r w:rsidRPr="00C879B7">
        <w:rPr>
          <w:rStyle w:val="CodeChar"/>
        </w:rPr>
        <w:t>FILTER_TYPE</w:t>
      </w:r>
      <w:r w:rsidR="00C879B7">
        <w:t xml:space="preserve"> – optional integer attribute for specifying type of </w:t>
      </w:r>
      <w:r w:rsidR="00280407">
        <w:t xml:space="preserve">analogue </w:t>
      </w:r>
      <w:r w:rsidR="00C879B7">
        <w:t>filter used (</w:t>
      </w:r>
      <w:r w:rsidR="00863EF4" w:rsidRPr="00863EF4">
        <w:t>0 = no filter, 1 = low</w:t>
      </w:r>
      <w:r w:rsidR="00863EF4">
        <w:t>-</w:t>
      </w:r>
      <w:r w:rsidR="00863EF4" w:rsidRPr="00863EF4">
        <w:t>pass, 2 = high-pass, 3 = band pass, 4 = other filter</w:t>
      </w:r>
      <w:r w:rsidR="00C879B7">
        <w:t>)</w:t>
      </w:r>
      <w:r w:rsidR="00863EF4">
        <w:t>;</w:t>
      </w:r>
    </w:p>
    <w:p w14:paraId="03966AE8" w14:textId="524A35EB" w:rsidR="000C0F75" w:rsidRDefault="000C0F75" w:rsidP="00A47348">
      <w:pPr>
        <w:pStyle w:val="ListParagraph"/>
        <w:numPr>
          <w:ilvl w:val="0"/>
          <w:numId w:val="24"/>
        </w:numPr>
      </w:pPr>
      <w:r w:rsidRPr="00C879B7">
        <w:rPr>
          <w:rStyle w:val="CodeChar"/>
        </w:rPr>
        <w:t>FILTER_PARAMETERS</w:t>
      </w:r>
      <w:r w:rsidR="00C879B7">
        <w:t xml:space="preserve"> – optional datafield</w:t>
      </w:r>
      <w:r w:rsidR="00280407">
        <w:t xml:space="preserve"> providing analogue filter parameters</w:t>
      </w:r>
      <w:r w:rsidR="00863EF4">
        <w:t xml:space="preserve"> (for </w:t>
      </w:r>
      <w:r w:rsidR="00863EF4" w:rsidRPr="00863EF4">
        <w:rPr>
          <w:rStyle w:val="CodeChar"/>
        </w:rPr>
        <w:t>FILTER_TYPE</w:t>
      </w:r>
      <w:r w:rsidR="00863EF4">
        <w:t xml:space="preserve"> 1 or 2 this is a single value giving the </w:t>
      </w:r>
      <w:r w:rsidR="00863EF4">
        <w:noBreakHyphen/>
        <w:t xml:space="preserve">3 dB cut-off frequency; for </w:t>
      </w:r>
      <w:r w:rsidR="00863EF4" w:rsidRPr="00863EF4">
        <w:rPr>
          <w:rStyle w:val="CodeChar"/>
        </w:rPr>
        <w:t>FILTER_TYPE</w:t>
      </w:r>
      <w:r w:rsidR="00863EF4">
        <w:t xml:space="preserve"> 3 this should contain two values for the lower and upper </w:t>
      </w:r>
      <w:r w:rsidR="00863EF4">
        <w:noBreakHyphen/>
        <w:t xml:space="preserve">3 dB cut-off frequencies; for FILTER_TYPE 4 this should be an </w:t>
      </w:r>
      <w:r w:rsidR="00863EF4" w:rsidRPr="00863EF4">
        <w:rPr>
          <w:rStyle w:val="CodeChar"/>
        </w:rPr>
        <w:t>[3,N_F&lt;m&gt;]</w:t>
      </w:r>
      <w:r w:rsidR="00863EF4">
        <w:t xml:space="preserve"> matrix where the first row is frequency and the second and third rows provide the real and imaginary parts of the filter’s transfer function at that frequency)</w:t>
      </w:r>
      <w:r w:rsidR="00280407">
        <w:t>;</w:t>
      </w:r>
    </w:p>
    <w:p w14:paraId="3C8FF4AA" w14:textId="1B3B7274" w:rsidR="000C0F75" w:rsidRDefault="000C0F75" w:rsidP="00A47348">
      <w:pPr>
        <w:pStyle w:val="ListParagraph"/>
        <w:numPr>
          <w:ilvl w:val="0"/>
          <w:numId w:val="24"/>
        </w:numPr>
      </w:pPr>
      <w:r w:rsidRPr="00280407">
        <w:rPr>
          <w:rStyle w:val="CodeChar"/>
        </w:rPr>
        <w:t>FILTER_DESCRIPTION</w:t>
      </w:r>
      <w:r w:rsidR="00C879B7">
        <w:t xml:space="preserve"> – optional string attribute that can be used to provide a free text description of </w:t>
      </w:r>
      <w:r w:rsidR="00280407">
        <w:t>the</w:t>
      </w:r>
      <w:r w:rsidR="00C879B7">
        <w:t xml:space="preserve"> analogue filter used;</w:t>
      </w:r>
    </w:p>
    <w:p w14:paraId="79A9E1F0" w14:textId="4EEC717A" w:rsidR="000C0F75" w:rsidRDefault="000C0F75" w:rsidP="00A47348">
      <w:pPr>
        <w:pStyle w:val="ListParagraph"/>
        <w:numPr>
          <w:ilvl w:val="0"/>
          <w:numId w:val="24"/>
        </w:numPr>
      </w:pPr>
      <w:r w:rsidRPr="00280407">
        <w:rPr>
          <w:rStyle w:val="CodeChar"/>
        </w:rPr>
        <w:t>OPERATOR</w:t>
      </w:r>
      <w:r w:rsidR="00C879B7">
        <w:t xml:space="preserve"> – optional string attribute to identify operator;</w:t>
      </w:r>
    </w:p>
    <w:p w14:paraId="054DBFA2" w14:textId="539C2243" w:rsidR="000C0F75" w:rsidRDefault="000C0F75" w:rsidP="00A47348">
      <w:pPr>
        <w:pStyle w:val="ListParagraph"/>
        <w:numPr>
          <w:ilvl w:val="0"/>
          <w:numId w:val="24"/>
        </w:numPr>
      </w:pPr>
      <w:r w:rsidRPr="00280407">
        <w:rPr>
          <w:rStyle w:val="CodeChar"/>
        </w:rPr>
        <w:t>DATE_AND_TIME</w:t>
      </w:r>
      <w:r w:rsidR="00C879B7">
        <w:t xml:space="preserve"> – optional string attribute to specify date and time of </w:t>
      </w:r>
      <w:r w:rsidR="003F6FFF">
        <w:t xml:space="preserve">acquisition of first frame in sequence, </w:t>
      </w:r>
      <w:r w:rsidR="00C879B7">
        <w:t>us</w:t>
      </w:r>
      <w:r w:rsidR="003F6FFF">
        <w:t>ing</w:t>
      </w:r>
      <w:r w:rsidR="00C879B7">
        <w:t xml:space="preserve"> the </w:t>
      </w:r>
      <w:r w:rsidR="003F6FFF">
        <w:t xml:space="preserve">ISO 8601 extended </w:t>
      </w:r>
      <w:r w:rsidR="00C879B7">
        <w:t xml:space="preserve">format: </w:t>
      </w:r>
      <w:r w:rsidR="005D4D45" w:rsidRPr="005D4D45">
        <w:t>'</w:t>
      </w:r>
      <w:proofErr w:type="spellStart"/>
      <w:r w:rsidR="005D4D45" w:rsidRPr="005D4D45">
        <w:t>yyyy</w:t>
      </w:r>
      <w:proofErr w:type="spellEnd"/>
      <w:r w:rsidR="005D4D45" w:rsidRPr="005D4D45">
        <w:t>-mm-dd HH:</w:t>
      </w:r>
      <w:proofErr w:type="gramStart"/>
      <w:r w:rsidR="005D4D45" w:rsidRPr="005D4D45">
        <w:t>MM:SS</w:t>
      </w:r>
      <w:proofErr w:type="gramEnd"/>
      <w:r w:rsidR="005D4D45" w:rsidRPr="005D4D45">
        <w:t xml:space="preserve">' </w:t>
      </w:r>
      <w:r w:rsidR="005D4D45">
        <w:t xml:space="preserve">(e.g. </w:t>
      </w:r>
      <w:r w:rsidR="00A02368" w:rsidRPr="00A02368">
        <w:t>'</w:t>
      </w:r>
      <w:r w:rsidR="005D4D45" w:rsidRPr="005D4D45">
        <w:t>2019-01-16 17:05:06</w:t>
      </w:r>
      <w:r w:rsidR="00A02368" w:rsidRPr="00A02368">
        <w:t>'</w:t>
      </w:r>
      <w:r w:rsidR="005D4D45">
        <w:t>)</w:t>
      </w:r>
      <w:r w:rsidR="00C879B7">
        <w:t>.</w:t>
      </w:r>
    </w:p>
    <w:p w14:paraId="41348C0F" w14:textId="77777777" w:rsidR="0069605F" w:rsidRDefault="0069605F">
      <w:pPr>
        <w:tabs>
          <w:tab w:val="clear" w:pos="720"/>
          <w:tab w:val="clear" w:pos="4680"/>
          <w:tab w:val="clear" w:pos="9360"/>
        </w:tabs>
        <w:spacing w:before="0" w:after="0"/>
        <w:jc w:val="left"/>
        <w:rPr>
          <w:b/>
          <w:kern w:val="28"/>
          <w:sz w:val="32"/>
        </w:rPr>
      </w:pPr>
      <w:r>
        <w:lastRenderedPageBreak/>
        <w:br w:type="page"/>
      </w:r>
    </w:p>
    <w:p w14:paraId="3394A610" w14:textId="77777777" w:rsidR="00175288" w:rsidRDefault="00175288" w:rsidP="0069605F">
      <w:pPr>
        <w:pStyle w:val="Heading1"/>
        <w:sectPr w:rsidR="00175288">
          <w:footerReference w:type="default" r:id="rId14"/>
          <w:pgSz w:w="11909" w:h="16834" w:code="9"/>
          <w:pgMar w:top="1440" w:right="1440" w:bottom="1440" w:left="1440" w:header="720" w:footer="720" w:gutter="0"/>
          <w:cols w:space="720"/>
        </w:sectPr>
      </w:pPr>
    </w:p>
    <w:p w14:paraId="0A20A57E" w14:textId="24823E16" w:rsidR="003E792D" w:rsidRDefault="0069605F" w:rsidP="0069605F">
      <w:pPr>
        <w:pStyle w:val="Heading1"/>
      </w:pPr>
      <w:r>
        <w:lastRenderedPageBreak/>
        <w:t xml:space="preserve">Appendix A – </w:t>
      </w:r>
      <w:r w:rsidR="003E792D">
        <w:t>Example Use Cases</w:t>
      </w:r>
    </w:p>
    <w:p w14:paraId="7989BE73" w14:textId="0A00B152" w:rsidR="00175288" w:rsidRDefault="00175288" w:rsidP="00175288">
      <w:pPr>
        <w:pStyle w:val="Heading2"/>
        <w:numPr>
          <w:ilvl w:val="0"/>
          <w:numId w:val="26"/>
        </w:numPr>
      </w:pPr>
      <w:r>
        <w:t>Basic Cases</w:t>
      </w:r>
    </w:p>
    <w:p w14:paraId="62781DB2" w14:textId="7523CD59" w:rsidR="00616A16" w:rsidRDefault="007126E9" w:rsidP="00616A16">
      <w:pPr>
        <w:pStyle w:val="Heading3"/>
      </w:pPr>
      <w:r>
        <w:t>Single FMC frame with 1D linear array probe</w:t>
      </w:r>
    </w:p>
    <w:p w14:paraId="319A41E6" w14:textId="06EB01E3" w:rsidR="007126E9" w:rsidRDefault="007126E9" w:rsidP="003E792D">
      <w:r>
        <w:t>In this example, the MFMC file contains the minimum information to record a single frame of FMC data acquired from a single linear array probe containing only 3 elements.</w:t>
      </w:r>
    </w:p>
    <w:p w14:paraId="00B411DF" w14:textId="69952888" w:rsidR="007126E9" w:rsidRDefault="007126E9" w:rsidP="007126E9">
      <w:pPr>
        <w:pStyle w:val="Heading3"/>
      </w:pPr>
      <w:r>
        <w:t>Multiple FMC frames from 1D linear array probe</w:t>
      </w:r>
    </w:p>
    <w:p w14:paraId="1A40E963" w14:textId="579F4E4F" w:rsidR="007126E9" w:rsidRDefault="007126E9" w:rsidP="007126E9">
      <w:r>
        <w:t>The set-up in this case is identical to that in the previous example and effectively this shows how multiple frames are added to a sequence.</w:t>
      </w:r>
    </w:p>
    <w:p w14:paraId="158C1D65" w14:textId="43F63E13" w:rsidR="00175288" w:rsidRDefault="00175288" w:rsidP="00175288">
      <w:pPr>
        <w:pStyle w:val="Heading2"/>
      </w:pPr>
      <w:r>
        <w:t>Advanced Cases</w:t>
      </w:r>
    </w:p>
    <w:p w14:paraId="077CCE1A" w14:textId="7CB4EEC9" w:rsidR="007126E9" w:rsidRDefault="007126E9" w:rsidP="007126E9">
      <w:pPr>
        <w:pStyle w:val="Heading3"/>
      </w:pPr>
      <w:r>
        <w:t>PWI frame</w:t>
      </w:r>
    </w:p>
    <w:p w14:paraId="44398556" w14:textId="57C579B3" w:rsidR="007126E9" w:rsidRDefault="007126E9" w:rsidP="007126E9">
      <w:pPr>
        <w:pStyle w:val="Heading3"/>
      </w:pPr>
      <w:r>
        <w:t>*</w:t>
      </w:r>
      <w:r w:rsidR="00175288">
        <w:t>R</w:t>
      </w:r>
      <w:r>
        <w:t xml:space="preserve">oof probe </w:t>
      </w:r>
      <w:r w:rsidR="00175288">
        <w:t>example</w:t>
      </w:r>
    </w:p>
    <w:p w14:paraId="4CCA4D85" w14:textId="599CFB01" w:rsidR="007126E9" w:rsidRPr="007126E9" w:rsidRDefault="007126E9" w:rsidP="007126E9">
      <w:pPr>
        <w:pStyle w:val="Heading3"/>
      </w:pPr>
      <w:r>
        <w:t>*</w:t>
      </w:r>
      <w:r w:rsidR="00175288">
        <w:t>P</w:t>
      </w:r>
      <w:r>
        <w:t>air of tandem probes with independent positions</w:t>
      </w:r>
    </w:p>
    <w:p w14:paraId="0DC03AEB" w14:textId="322AD11B" w:rsidR="003E792D" w:rsidRDefault="003E792D" w:rsidP="003E792D">
      <w:r>
        <w:t xml:space="preserve">*need </w:t>
      </w:r>
      <w:r w:rsidR="00FD229C">
        <w:t xml:space="preserve">function in </w:t>
      </w:r>
      <w:proofErr w:type="spellStart"/>
      <w:r w:rsidR="00FD229C">
        <w:t>Matlab</w:t>
      </w:r>
      <w:proofErr w:type="spellEnd"/>
      <w:r w:rsidR="00FD229C">
        <w:t xml:space="preserve"> for</w:t>
      </w:r>
      <w:r>
        <w:t xml:space="preserve"> dumping actual file contents and displaying</w:t>
      </w:r>
      <w:r w:rsidR="00175288">
        <w:t xml:space="preserve"> and</w:t>
      </w:r>
      <w:r w:rsidR="008C61D6">
        <w:t xml:space="preserve"> script for running these standard test cases and outputting results</w:t>
      </w:r>
      <w:r w:rsidR="00175288">
        <w:t xml:space="preserve"> in suitable form for annotation and pasting in here.</w:t>
      </w:r>
    </w:p>
    <w:p w14:paraId="7DB6B8A4" w14:textId="77777777" w:rsidR="00FD229C" w:rsidRDefault="00FD229C">
      <w:pPr>
        <w:tabs>
          <w:tab w:val="clear" w:pos="720"/>
          <w:tab w:val="clear" w:pos="4680"/>
          <w:tab w:val="clear" w:pos="9360"/>
        </w:tabs>
        <w:spacing w:before="0" w:after="0"/>
        <w:jc w:val="left"/>
        <w:rPr>
          <w:b/>
          <w:kern w:val="28"/>
          <w:sz w:val="32"/>
        </w:rPr>
      </w:pPr>
      <w:r>
        <w:br w:type="page"/>
      </w:r>
    </w:p>
    <w:p w14:paraId="3E1B482C" w14:textId="6BDA4D06" w:rsidR="00FA3830" w:rsidRDefault="00FA3830" w:rsidP="00FA3830">
      <w:pPr>
        <w:pStyle w:val="Heading1"/>
      </w:pPr>
      <w:r>
        <w:lastRenderedPageBreak/>
        <w:t xml:space="preserve">Appendix </w:t>
      </w:r>
      <w:r w:rsidR="0069605F">
        <w:t xml:space="preserve">B </w:t>
      </w:r>
      <w:r>
        <w:t>– Revision History</w:t>
      </w:r>
    </w:p>
    <w:p w14:paraId="30C9DC76" w14:textId="09122E27" w:rsidR="0069605F" w:rsidRDefault="0069605F" w:rsidP="00175288">
      <w:pPr>
        <w:pStyle w:val="Heading2"/>
        <w:numPr>
          <w:ilvl w:val="0"/>
          <w:numId w:val="27"/>
        </w:numPr>
      </w:pPr>
      <w:r>
        <w:t xml:space="preserve">Key </w:t>
      </w:r>
      <w:r w:rsidR="00175288">
        <w:t>C</w:t>
      </w:r>
      <w:r>
        <w:t xml:space="preserve">hanges from </w:t>
      </w:r>
      <w:r w:rsidR="00175288">
        <w:t>V</w:t>
      </w:r>
      <w:r>
        <w:t xml:space="preserve">ersion 1.2 to </w:t>
      </w:r>
      <w:r w:rsidR="00175288">
        <w:t>V</w:t>
      </w:r>
      <w:r>
        <w:t>ersion 2</w:t>
      </w:r>
    </w:p>
    <w:p w14:paraId="18B05014" w14:textId="06AB5017" w:rsidR="0069605F" w:rsidRDefault="0069605F" w:rsidP="0069605F">
      <w:r>
        <w:t xml:space="preserve">*To be added from </w:t>
      </w:r>
      <w:proofErr w:type="gramStart"/>
      <w:r>
        <w:t>other</w:t>
      </w:r>
      <w:proofErr w:type="gramEnd"/>
      <w:r>
        <w:t xml:space="preserve"> document</w:t>
      </w:r>
    </w:p>
    <w:p w14:paraId="752C2CB0" w14:textId="73F2D239" w:rsidR="0069605F" w:rsidRDefault="0069605F" w:rsidP="0069605F">
      <w:pPr>
        <w:pStyle w:val="Heading2"/>
      </w:pPr>
      <w:r>
        <w:t>Revision History for Version 2</w:t>
      </w:r>
    </w:p>
    <w:p w14:paraId="4577D01D" w14:textId="719C14CD" w:rsidR="0069605F" w:rsidRDefault="00175288" w:rsidP="00175288">
      <w:pPr>
        <w:pStyle w:val="Heading3"/>
      </w:pPr>
      <w:r>
        <w:t>Version 2.0.0</w:t>
      </w:r>
    </w:p>
    <w:p w14:paraId="0BD6E394" w14:textId="2ED32449" w:rsidR="00175288" w:rsidRPr="00175288" w:rsidRDefault="00175288" w:rsidP="00175288">
      <w:r>
        <w:t>Initial release.</w:t>
      </w:r>
    </w:p>
    <w:p w14:paraId="22BCE14B" w14:textId="77777777" w:rsidR="003E792D" w:rsidRPr="003E792D" w:rsidRDefault="003E792D" w:rsidP="003E792D"/>
    <w:sectPr w:rsidR="003E792D" w:rsidRPr="003E792D">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C73C0" w14:textId="77777777" w:rsidR="007661FC" w:rsidRDefault="007661FC">
      <w:pPr>
        <w:spacing w:before="0" w:after="0"/>
      </w:pPr>
      <w:r>
        <w:separator/>
      </w:r>
    </w:p>
  </w:endnote>
  <w:endnote w:type="continuationSeparator" w:id="0">
    <w:p w14:paraId="418B52D6" w14:textId="77777777" w:rsidR="007661FC" w:rsidRDefault="007661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B068" w14:textId="1A5FBABE" w:rsidR="00DA739B" w:rsidRDefault="00DA739B">
    <w:pPr>
      <w:pStyle w:val="Footer"/>
      <w:pBdr>
        <w:top w:val="single" w:sz="6" w:space="1" w:color="auto"/>
      </w:pBdr>
      <w:tabs>
        <w:tab w:val="clear" w:pos="720"/>
        <w:tab w:val="clear" w:pos="4320"/>
        <w:tab w:val="clear" w:pos="4680"/>
        <w:tab w:val="clear" w:pos="8640"/>
        <w:tab w:val="clear" w:pos="9360"/>
        <w:tab w:val="right" w:pos="9000"/>
        <w:tab w:val="center" w:pos="11700"/>
      </w:tabs>
    </w:pPr>
    <w:r>
      <w:rPr>
        <w:noProof/>
      </w:rPr>
      <w:t xml:space="preserve">MFMC File Format Version </w:t>
    </w:r>
    <w:r>
      <w:rPr>
        <w:noProof/>
      </w:rPr>
      <w:fldChar w:fldCharType="begin"/>
    </w:r>
    <w:r>
      <w:rPr>
        <w:noProof/>
      </w:rPr>
      <w:instrText xml:space="preserve"> REF SoftwareVersion \h </w:instrText>
    </w:r>
    <w:r>
      <w:rPr>
        <w:noProof/>
      </w:rPr>
    </w:r>
    <w:r>
      <w:rPr>
        <w:noProof/>
      </w:rPr>
      <w:fldChar w:fldCharType="separate"/>
    </w:r>
    <w:r>
      <w:t>2.0.0</w:t>
    </w:r>
    <w:r>
      <w:rPr>
        <w:noProof/>
      </w:rPr>
      <w:fldChar w:fldCharType="end"/>
    </w:r>
    <w:r>
      <w:rPr>
        <w:noProof/>
      </w:rPr>
      <w:t xml:space="preserve"> Specification (Document date </w:t>
    </w:r>
    <w:r>
      <w:rPr>
        <w:noProof/>
      </w:rPr>
      <w:fldChar w:fldCharType="begin"/>
    </w:r>
    <w:r>
      <w:rPr>
        <w:noProof/>
      </w:rPr>
      <w:instrText xml:space="preserve"> DATE \@ "yyyy-MM-dd" </w:instrText>
    </w:r>
    <w:r>
      <w:rPr>
        <w:noProof/>
      </w:rPr>
      <w:fldChar w:fldCharType="separate"/>
    </w:r>
    <w:r>
      <w:rPr>
        <w:noProof/>
      </w:rPr>
      <w:t>2019-03-23</w:t>
    </w:r>
    <w:r>
      <w:rPr>
        <w:noProof/>
      </w:rPr>
      <w:fldChar w:fldCharType="end"/>
    </w:r>
    <w:r>
      <w:rPr>
        <w:noProof/>
      </w:rPr>
      <w:t>)</w:t>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9C141" w14:textId="77777777" w:rsidR="007661FC" w:rsidRDefault="007661FC">
      <w:pPr>
        <w:spacing w:before="0" w:after="0"/>
      </w:pPr>
      <w:r>
        <w:separator/>
      </w:r>
    </w:p>
  </w:footnote>
  <w:footnote w:type="continuationSeparator" w:id="0">
    <w:p w14:paraId="7B3960DD" w14:textId="77777777" w:rsidR="007661FC" w:rsidRDefault="007661F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90F"/>
    <w:multiLevelType w:val="hybridMultilevel"/>
    <w:tmpl w:val="1914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410E9"/>
    <w:multiLevelType w:val="hybridMultilevel"/>
    <w:tmpl w:val="BBBA4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24A0"/>
    <w:multiLevelType w:val="hybridMultilevel"/>
    <w:tmpl w:val="C77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1"/>
  </w:num>
  <w:num w:numId="9">
    <w:abstractNumId w:val="11"/>
  </w:num>
  <w:num w:numId="10">
    <w:abstractNumId w:val="10"/>
  </w:num>
  <w:num w:numId="11">
    <w:abstractNumId w:val="15"/>
  </w:num>
  <w:num w:numId="12">
    <w:abstractNumId w:val="5"/>
  </w:num>
  <w:num w:numId="13">
    <w:abstractNumId w:val="4"/>
  </w:num>
  <w:num w:numId="14">
    <w:abstractNumId w:val="9"/>
  </w:num>
  <w:num w:numId="15">
    <w:abstractNumId w:val="16"/>
  </w:num>
  <w:num w:numId="16">
    <w:abstractNumId w:val="1"/>
  </w:num>
  <w:num w:numId="17">
    <w:abstractNumId w:val="13"/>
  </w:num>
  <w:num w:numId="18">
    <w:abstractNumId w:val="7"/>
  </w:num>
  <w:num w:numId="19">
    <w:abstractNumId w:val="3"/>
  </w:num>
  <w:num w:numId="20">
    <w:abstractNumId w:val="2"/>
  </w:num>
  <w:num w:numId="21">
    <w:abstractNumId w:val="12"/>
  </w:num>
  <w:num w:numId="22">
    <w:abstractNumId w:val="14"/>
  </w:num>
  <w:num w:numId="23">
    <w:abstractNumId w:val="8"/>
  </w:num>
  <w:num w:numId="24">
    <w:abstractNumId w:val="6"/>
  </w:num>
  <w:num w:numId="25">
    <w:abstractNumId w:val="0"/>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23E29"/>
    <w:rsid w:val="00057D4A"/>
    <w:rsid w:val="00061D09"/>
    <w:rsid w:val="000A2643"/>
    <w:rsid w:val="000C0F75"/>
    <w:rsid w:val="0010011D"/>
    <w:rsid w:val="001051AA"/>
    <w:rsid w:val="00150E0A"/>
    <w:rsid w:val="00165326"/>
    <w:rsid w:val="001732CB"/>
    <w:rsid w:val="00173C6A"/>
    <w:rsid w:val="00175288"/>
    <w:rsid w:val="00175B4E"/>
    <w:rsid w:val="00184A95"/>
    <w:rsid w:val="001979D7"/>
    <w:rsid w:val="001A1145"/>
    <w:rsid w:val="001F701B"/>
    <w:rsid w:val="002519C0"/>
    <w:rsid w:val="00253AED"/>
    <w:rsid w:val="00257955"/>
    <w:rsid w:val="00280407"/>
    <w:rsid w:val="00284499"/>
    <w:rsid w:val="0028694B"/>
    <w:rsid w:val="002A4F7E"/>
    <w:rsid w:val="002C0936"/>
    <w:rsid w:val="002C3EF2"/>
    <w:rsid w:val="002C6788"/>
    <w:rsid w:val="002F5C29"/>
    <w:rsid w:val="00301210"/>
    <w:rsid w:val="00316AA3"/>
    <w:rsid w:val="00351FB9"/>
    <w:rsid w:val="003706A6"/>
    <w:rsid w:val="0037072A"/>
    <w:rsid w:val="00371E4F"/>
    <w:rsid w:val="003A3788"/>
    <w:rsid w:val="003A448C"/>
    <w:rsid w:val="003C0A29"/>
    <w:rsid w:val="003C2103"/>
    <w:rsid w:val="003E792D"/>
    <w:rsid w:val="003F6FFF"/>
    <w:rsid w:val="004108C2"/>
    <w:rsid w:val="004869CD"/>
    <w:rsid w:val="004A700F"/>
    <w:rsid w:val="004B150A"/>
    <w:rsid w:val="004B3779"/>
    <w:rsid w:val="005070B0"/>
    <w:rsid w:val="00511DD6"/>
    <w:rsid w:val="00512389"/>
    <w:rsid w:val="0052196E"/>
    <w:rsid w:val="0052350F"/>
    <w:rsid w:val="00545B4D"/>
    <w:rsid w:val="00553EF5"/>
    <w:rsid w:val="005C4616"/>
    <w:rsid w:val="005C7762"/>
    <w:rsid w:val="005D01FB"/>
    <w:rsid w:val="005D4D45"/>
    <w:rsid w:val="005E07B5"/>
    <w:rsid w:val="00616A16"/>
    <w:rsid w:val="006542AD"/>
    <w:rsid w:val="00671DA1"/>
    <w:rsid w:val="0068158E"/>
    <w:rsid w:val="00693BF4"/>
    <w:rsid w:val="0069605F"/>
    <w:rsid w:val="006A0239"/>
    <w:rsid w:val="006A0FA7"/>
    <w:rsid w:val="006A5CF3"/>
    <w:rsid w:val="00711C54"/>
    <w:rsid w:val="007126E9"/>
    <w:rsid w:val="007661FC"/>
    <w:rsid w:val="007B353E"/>
    <w:rsid w:val="007D23D8"/>
    <w:rsid w:val="00806548"/>
    <w:rsid w:val="00841F97"/>
    <w:rsid w:val="00844FB5"/>
    <w:rsid w:val="008626F4"/>
    <w:rsid w:val="00863EF4"/>
    <w:rsid w:val="00881F11"/>
    <w:rsid w:val="00885CD4"/>
    <w:rsid w:val="00890ADE"/>
    <w:rsid w:val="008A502A"/>
    <w:rsid w:val="008A642B"/>
    <w:rsid w:val="008C30E5"/>
    <w:rsid w:val="008C61D6"/>
    <w:rsid w:val="008E5452"/>
    <w:rsid w:val="00903D4C"/>
    <w:rsid w:val="00916084"/>
    <w:rsid w:val="009302AD"/>
    <w:rsid w:val="00943084"/>
    <w:rsid w:val="00960FBF"/>
    <w:rsid w:val="00974089"/>
    <w:rsid w:val="009856E5"/>
    <w:rsid w:val="0098615F"/>
    <w:rsid w:val="0099530D"/>
    <w:rsid w:val="009A4101"/>
    <w:rsid w:val="009A6895"/>
    <w:rsid w:val="009C495B"/>
    <w:rsid w:val="009D01FC"/>
    <w:rsid w:val="00A02368"/>
    <w:rsid w:val="00A0295E"/>
    <w:rsid w:val="00A17C83"/>
    <w:rsid w:val="00A2548D"/>
    <w:rsid w:val="00A3441D"/>
    <w:rsid w:val="00A47348"/>
    <w:rsid w:val="00A6416C"/>
    <w:rsid w:val="00A93828"/>
    <w:rsid w:val="00A95335"/>
    <w:rsid w:val="00AA4705"/>
    <w:rsid w:val="00B17053"/>
    <w:rsid w:val="00B470C2"/>
    <w:rsid w:val="00B51AC3"/>
    <w:rsid w:val="00BA1542"/>
    <w:rsid w:val="00C02441"/>
    <w:rsid w:val="00C13CFD"/>
    <w:rsid w:val="00C879B7"/>
    <w:rsid w:val="00C95C6B"/>
    <w:rsid w:val="00CA5A21"/>
    <w:rsid w:val="00CD1547"/>
    <w:rsid w:val="00D64B23"/>
    <w:rsid w:val="00D804E1"/>
    <w:rsid w:val="00D9228C"/>
    <w:rsid w:val="00D97D7F"/>
    <w:rsid w:val="00DA739B"/>
    <w:rsid w:val="00E1321C"/>
    <w:rsid w:val="00E2129B"/>
    <w:rsid w:val="00E62FD9"/>
    <w:rsid w:val="00E65963"/>
    <w:rsid w:val="00E73520"/>
    <w:rsid w:val="00E94785"/>
    <w:rsid w:val="00EA2E64"/>
    <w:rsid w:val="00EB1CCF"/>
    <w:rsid w:val="00EB1D5C"/>
    <w:rsid w:val="00EE10A7"/>
    <w:rsid w:val="00F007FA"/>
    <w:rsid w:val="00F048AC"/>
    <w:rsid w:val="00F05C52"/>
    <w:rsid w:val="00F14039"/>
    <w:rsid w:val="00F81287"/>
    <w:rsid w:val="00FA3830"/>
    <w:rsid w:val="00FD229C"/>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 w:type="paragraph" w:styleId="BalloonText">
    <w:name w:val="Balloon Text"/>
    <w:basedOn w:val="Normal"/>
    <w:link w:val="BalloonTextChar"/>
    <w:uiPriority w:val="99"/>
    <w:semiHidden/>
    <w:unhideWhenUsed/>
    <w:rsid w:val="00D9228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8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semver.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wilc\Dropbox\Templates\General%20(with%20section%20numb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MFMC 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probe placement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placement for each probe placement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74155"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4002" y="748023"/>
          <a:ext cx="691846" cy="2784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Root</a:t>
          </a:r>
        </a:p>
      </dsp:txBody>
      <dsp:txXfrm>
        <a:off x="12158" y="756179"/>
        <a:ext cx="675534" cy="262166"/>
      </dsp:txXfrm>
    </dsp:sp>
    <dsp:sp modelId="{D6FB1998-0C37-4BEA-9ADE-B3679599C402}">
      <dsp:nvSpPr>
        <dsp:cNvPr id="0" name=""/>
        <dsp:cNvSpPr/>
      </dsp:nvSpPr>
      <dsp:spPr>
        <a:xfrm rot="17333948">
          <a:off x="539177" y="646514"/>
          <a:ext cx="463457" cy="43024"/>
        </a:xfrm>
        <a:custGeom>
          <a:avLst/>
          <a:gdLst/>
          <a:ahLst/>
          <a:cxnLst/>
          <a:rect l="0" t="0" r="0" b="0"/>
          <a:pathLst>
            <a:path>
              <a:moveTo>
                <a:pt x="0" y="21512"/>
              </a:moveTo>
              <a:lnTo>
                <a:pt x="463457" y="215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759319" y="656440"/>
        <a:ext cx="23172" cy="23172"/>
      </dsp:txXfrm>
    </dsp:sp>
    <dsp:sp modelId="{0723BAF9-55A1-414D-9C0A-6F4F29F08169}">
      <dsp:nvSpPr>
        <dsp:cNvPr id="0" name=""/>
        <dsp:cNvSpPr/>
      </dsp:nvSpPr>
      <dsp:spPr>
        <a:xfrm>
          <a:off x="845964" y="309550"/>
          <a:ext cx="692322" cy="2784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854120" y="317706"/>
        <a:ext cx="676010" cy="262166"/>
      </dsp:txXfrm>
    </dsp:sp>
    <dsp:sp modelId="{32B13F63-E892-4398-A518-81F638898C6D}">
      <dsp:nvSpPr>
        <dsp:cNvPr id="0" name=""/>
        <dsp:cNvSpPr/>
      </dsp:nvSpPr>
      <dsp:spPr>
        <a:xfrm rot="20262751">
          <a:off x="1519816" y="333512"/>
          <a:ext cx="494470" cy="43024"/>
        </a:xfrm>
        <a:custGeom>
          <a:avLst/>
          <a:gdLst/>
          <a:ahLst/>
          <a:cxnLst/>
          <a:rect l="0" t="0" r="0" b="0"/>
          <a:pathLst>
            <a:path>
              <a:moveTo>
                <a:pt x="0" y="21512"/>
              </a:moveTo>
              <a:lnTo>
                <a:pt x="494470"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4689" y="342663"/>
        <a:ext cx="24723" cy="24723"/>
      </dsp:txXfrm>
    </dsp:sp>
    <dsp:sp modelId="{C19B67E9-BB4B-46A0-A9FD-583F49D96745}">
      <dsp:nvSpPr>
        <dsp:cNvPr id="0" name=""/>
        <dsp:cNvSpPr/>
      </dsp:nvSpPr>
      <dsp:spPr>
        <a:xfrm>
          <a:off x="1995816" y="119142"/>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2004141" y="127467"/>
        <a:ext cx="3624568" cy="267585"/>
      </dsp:txXfrm>
    </dsp:sp>
    <dsp:sp modelId="{9DF6F087-FFF9-4820-910C-E3B125F26B36}">
      <dsp:nvSpPr>
        <dsp:cNvPr id="0" name=""/>
        <dsp:cNvSpPr/>
      </dsp:nvSpPr>
      <dsp:spPr>
        <a:xfrm rot="1201000">
          <a:off x="1523578" y="510616"/>
          <a:ext cx="486945" cy="43024"/>
        </a:xfrm>
        <a:custGeom>
          <a:avLst/>
          <a:gdLst/>
          <a:ahLst/>
          <a:cxnLst/>
          <a:rect l="0" t="0" r="0" b="0"/>
          <a:pathLst>
            <a:path>
              <a:moveTo>
                <a:pt x="0" y="21512"/>
              </a:moveTo>
              <a:lnTo>
                <a:pt x="486945"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4877" y="519955"/>
        <a:ext cx="24347" cy="24347"/>
      </dsp:txXfrm>
    </dsp:sp>
    <dsp:sp modelId="{35D341D1-4FE7-45ED-BD7D-94844CBD2AA1}">
      <dsp:nvSpPr>
        <dsp:cNvPr id="0" name=""/>
        <dsp:cNvSpPr/>
      </dsp:nvSpPr>
      <dsp:spPr>
        <a:xfrm>
          <a:off x="1995816" y="473350"/>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2004141" y="481675"/>
        <a:ext cx="3624568" cy="267585"/>
      </dsp:txXfrm>
    </dsp:sp>
    <dsp:sp modelId="{B26D06EA-108E-4738-8FE9-DBFCD67C6586}">
      <dsp:nvSpPr>
        <dsp:cNvPr id="0" name=""/>
        <dsp:cNvSpPr/>
      </dsp:nvSpPr>
      <dsp:spPr>
        <a:xfrm rot="4286297">
          <a:off x="535117" y="1089274"/>
          <a:ext cx="471577" cy="43024"/>
        </a:xfrm>
        <a:custGeom>
          <a:avLst/>
          <a:gdLst/>
          <a:ahLst/>
          <a:cxnLst/>
          <a:rect l="0" t="0" r="0" b="0"/>
          <a:pathLst>
            <a:path>
              <a:moveTo>
                <a:pt x="0" y="21512"/>
              </a:moveTo>
              <a:lnTo>
                <a:pt x="471577" y="215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759116" y="1098997"/>
        <a:ext cx="23578" cy="23578"/>
      </dsp:txXfrm>
    </dsp:sp>
    <dsp:sp modelId="{EC4A0D72-225E-4F6C-9F11-3225B6B831AD}">
      <dsp:nvSpPr>
        <dsp:cNvPr id="0" name=""/>
        <dsp:cNvSpPr/>
      </dsp:nvSpPr>
      <dsp:spPr>
        <a:xfrm>
          <a:off x="845964" y="1195070"/>
          <a:ext cx="692322" cy="2784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Sequence(s)</a:t>
          </a:r>
        </a:p>
      </dsp:txBody>
      <dsp:txXfrm>
        <a:off x="854120" y="1203226"/>
        <a:ext cx="676010" cy="262166"/>
      </dsp:txXfrm>
    </dsp:sp>
    <dsp:sp modelId="{EF5B15C2-5555-4887-A089-8A284A13444C}">
      <dsp:nvSpPr>
        <dsp:cNvPr id="0" name=""/>
        <dsp:cNvSpPr/>
      </dsp:nvSpPr>
      <dsp:spPr>
        <a:xfrm rot="19286790">
          <a:off x="1474522" y="1130480"/>
          <a:ext cx="585057" cy="43024"/>
        </a:xfrm>
        <a:custGeom>
          <a:avLst/>
          <a:gdLst/>
          <a:ahLst/>
          <a:cxnLst/>
          <a:rect l="0" t="0" r="0" b="0"/>
          <a:pathLst>
            <a:path>
              <a:moveTo>
                <a:pt x="0" y="21512"/>
              </a:moveTo>
              <a:lnTo>
                <a:pt x="585057"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2425" y="1137366"/>
        <a:ext cx="29252" cy="29252"/>
      </dsp:txXfrm>
    </dsp:sp>
    <dsp:sp modelId="{E0CB23A4-6058-44A3-A056-AF047A132D9B}">
      <dsp:nvSpPr>
        <dsp:cNvPr id="0" name=""/>
        <dsp:cNvSpPr/>
      </dsp:nvSpPr>
      <dsp:spPr>
        <a:xfrm>
          <a:off x="1995816" y="827558"/>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probe placement index for each A-scan in each frame</a:t>
          </a:r>
        </a:p>
      </dsp:txBody>
      <dsp:txXfrm>
        <a:off x="2004141" y="835883"/>
        <a:ext cx="3624568" cy="267585"/>
      </dsp:txXfrm>
    </dsp:sp>
    <dsp:sp modelId="{2F37F31D-43F8-41FE-85FA-C082577C1DBB}">
      <dsp:nvSpPr>
        <dsp:cNvPr id="0" name=""/>
        <dsp:cNvSpPr/>
      </dsp:nvSpPr>
      <dsp:spPr>
        <a:xfrm rot="21521676">
          <a:off x="1538226" y="1307584"/>
          <a:ext cx="457648" cy="43024"/>
        </a:xfrm>
        <a:custGeom>
          <a:avLst/>
          <a:gdLst/>
          <a:ahLst/>
          <a:cxnLst/>
          <a:rect l="0" t="0" r="0" b="0"/>
          <a:pathLst>
            <a:path>
              <a:moveTo>
                <a:pt x="0" y="21512"/>
              </a:moveTo>
              <a:lnTo>
                <a:pt x="457648"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5610" y="1317655"/>
        <a:ext cx="22882" cy="22882"/>
      </dsp:txXfrm>
    </dsp:sp>
    <dsp:sp modelId="{F3A332BB-5D8A-4F0E-B042-7754931AABE2}">
      <dsp:nvSpPr>
        <dsp:cNvPr id="0" name=""/>
        <dsp:cNvSpPr/>
      </dsp:nvSpPr>
      <dsp:spPr>
        <a:xfrm>
          <a:off x="1995816" y="1181766"/>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placement for each probe placement index</a:t>
          </a:r>
        </a:p>
      </dsp:txBody>
      <dsp:txXfrm>
        <a:off x="2004141" y="1190091"/>
        <a:ext cx="3624568" cy="267585"/>
      </dsp:txXfrm>
    </dsp:sp>
    <dsp:sp modelId="{2386989C-BDAC-44C1-9033-03D78515A575}">
      <dsp:nvSpPr>
        <dsp:cNvPr id="0" name=""/>
        <dsp:cNvSpPr/>
      </dsp:nvSpPr>
      <dsp:spPr>
        <a:xfrm rot="2215243">
          <a:off x="1480904" y="1484688"/>
          <a:ext cx="572293" cy="43024"/>
        </a:xfrm>
        <a:custGeom>
          <a:avLst/>
          <a:gdLst/>
          <a:ahLst/>
          <a:cxnLst/>
          <a:rect l="0" t="0" r="0" b="0"/>
          <a:pathLst>
            <a:path>
              <a:moveTo>
                <a:pt x="0" y="21512"/>
              </a:moveTo>
              <a:lnTo>
                <a:pt x="572293"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2744" y="1491893"/>
        <a:ext cx="28614" cy="28614"/>
      </dsp:txXfrm>
    </dsp:sp>
    <dsp:sp modelId="{55B00829-26EE-4753-9C8C-07CDD1D3D574}">
      <dsp:nvSpPr>
        <dsp:cNvPr id="0" name=""/>
        <dsp:cNvSpPr/>
      </dsp:nvSpPr>
      <dsp:spPr>
        <a:xfrm>
          <a:off x="1995816" y="1535974"/>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2004141" y="1544299"/>
        <a:ext cx="3624568" cy="2675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(with section numbers).dotx</Template>
  <TotalTime>97</TotalTime>
  <Pages>1</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 Wilcox</cp:lastModifiedBy>
  <cp:revision>6</cp:revision>
  <cp:lastPrinted>2019-01-17T17:01:00Z</cp:lastPrinted>
  <dcterms:created xsi:type="dcterms:W3CDTF">2019-03-23T21:42:00Z</dcterms:created>
  <dcterms:modified xsi:type="dcterms:W3CDTF">2019-03-23T23:19:00Z</dcterms:modified>
</cp:coreProperties>
</file>